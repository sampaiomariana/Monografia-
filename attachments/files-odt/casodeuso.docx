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433A1" w14:textId="0BA9F005" w:rsidR="008866E4" w:rsidRPr="0068612F" w:rsidRDefault="00341821" w:rsidP="00F33A49">
      <w:pPr>
        <w:pStyle w:val="Ttulo"/>
        <w:rPr>
          <w:rFonts w:ascii="Times New Roman" w:hAnsi="Times New Roman" w:cs="Times New Roman"/>
          <w:sz w:val="24"/>
          <w:szCs w:val="24"/>
        </w:rPr>
      </w:pPr>
      <w:r w:rsidRPr="0068612F">
        <w:rPr>
          <w:rFonts w:ascii="Times New Roman" w:hAnsi="Times New Roman" w:cs="Times New Roman"/>
          <w:sz w:val="24"/>
          <w:szCs w:val="24"/>
        </w:rPr>
        <w:t>Projeto Final em Engenharia de Computação 2</w:t>
      </w:r>
      <w:r w:rsidR="00E96106" w:rsidRPr="0068612F">
        <w:rPr>
          <w:rFonts w:ascii="Times New Roman" w:hAnsi="Times New Roman" w:cs="Times New Roman"/>
          <w:sz w:val="24"/>
          <w:szCs w:val="24"/>
        </w:rPr>
        <w:br/>
      </w:r>
      <w:r w:rsidRPr="0068612F">
        <w:rPr>
          <w:rFonts w:ascii="Times New Roman" w:hAnsi="Times New Roman" w:cs="Times New Roman"/>
          <w:sz w:val="24"/>
          <w:szCs w:val="24"/>
        </w:rPr>
        <w:t>Caso de uso</w:t>
      </w:r>
    </w:p>
    <w:p w14:paraId="169D80A8" w14:textId="2D57300E" w:rsidR="00E96106" w:rsidRPr="0068612F" w:rsidRDefault="00341821" w:rsidP="00A85DAE">
      <w:pPr>
        <w:pStyle w:val="Ttulo1"/>
        <w:jc w:val="both"/>
        <w:rPr>
          <w:rFonts w:ascii="Times New Roman" w:hAnsi="Times New Roman"/>
          <w:szCs w:val="24"/>
        </w:rPr>
      </w:pPr>
      <w:r w:rsidRPr="0068612F">
        <w:rPr>
          <w:rFonts w:ascii="Times New Roman" w:hAnsi="Times New Roman"/>
          <w:szCs w:val="24"/>
        </w:rPr>
        <w:t>Descrição</w:t>
      </w:r>
    </w:p>
    <w:p w14:paraId="04DB4FBF" w14:textId="58E1B85F" w:rsidR="00341821" w:rsidRPr="0068612F" w:rsidRDefault="00341821" w:rsidP="00A85DAE">
      <w:pPr>
        <w:ind w:left="720"/>
        <w:jc w:val="both"/>
      </w:pPr>
      <w:r w:rsidRPr="0068612F">
        <w:t>Este documento tem como principal objetivo realizar a descrição do caso de uso para o sistema de software do projeto final.</w:t>
      </w:r>
      <w:r w:rsidR="001D3753" w:rsidRPr="0068612F">
        <w:t xml:space="preserve"> O sistema em questão apresenta um sistema de software </w:t>
      </w:r>
      <w:r w:rsidR="00607CC8" w:rsidRPr="0068612F">
        <w:t xml:space="preserve">que realiza o monitoramento de medicamentos no posto de saúde a fim de identificar baixa de medicamentos e evitar que falte esses medicamentos para o cidadão. E também permite que o cidadão consiga verificar se o medicamento que ele precisa está disponível no posto de saúde ou se ele só está disponível nas farmácias. </w:t>
      </w:r>
    </w:p>
    <w:p w14:paraId="212C62D0" w14:textId="2BFB9551" w:rsidR="00E96106" w:rsidRPr="0068612F" w:rsidRDefault="0016409D" w:rsidP="00A85DAE">
      <w:pPr>
        <w:pStyle w:val="Ttulo1"/>
        <w:jc w:val="both"/>
        <w:rPr>
          <w:rFonts w:ascii="Times New Roman" w:hAnsi="Times New Roman"/>
          <w:szCs w:val="24"/>
        </w:rPr>
      </w:pPr>
      <w:r w:rsidRPr="0068612F">
        <w:rPr>
          <w:rFonts w:ascii="Times New Roman" w:hAnsi="Times New Roman"/>
          <w:szCs w:val="24"/>
        </w:rPr>
        <w:t>Descrição dos atores</w:t>
      </w:r>
    </w:p>
    <w:p w14:paraId="3ED7906B" w14:textId="4D3ED933" w:rsidR="00E96106" w:rsidRPr="0068612F" w:rsidRDefault="006C085E" w:rsidP="00A85DAE">
      <w:pPr>
        <w:pStyle w:val="Ttulo2"/>
        <w:jc w:val="both"/>
        <w:rPr>
          <w:rFonts w:ascii="Times New Roman" w:hAnsi="Times New Roman"/>
          <w:sz w:val="24"/>
          <w:szCs w:val="24"/>
        </w:rPr>
      </w:pPr>
      <w:r w:rsidRPr="0068612F">
        <w:rPr>
          <w:rFonts w:ascii="Times New Roman" w:hAnsi="Times New Roman"/>
          <w:sz w:val="24"/>
          <w:szCs w:val="24"/>
        </w:rPr>
        <w:t>Cidadão</w:t>
      </w:r>
    </w:p>
    <w:p w14:paraId="7F1F638C" w14:textId="5A47BB99" w:rsidR="006C085E" w:rsidRPr="0068612F" w:rsidRDefault="006C085E" w:rsidP="006C085E">
      <w:pPr>
        <w:ind w:left="720"/>
      </w:pPr>
      <w:r w:rsidRPr="0068612F">
        <w:t>O cidadão corresponde ao cidadão que tenha interesse em obter essa informação de casa, através da internet e possa consultar o sistema sem ter que se deslocar até o posto de saúde.</w:t>
      </w:r>
      <w:r w:rsidR="0079671D" w:rsidRPr="0068612F">
        <w:t xml:space="preserve"> Esse cidadão pode ser tanto adulto como idoso, as necessidades que se tem para ele possa utilizar o sistema é que ele tenha mais de 18 anos e possa ter acesso a internet.</w:t>
      </w:r>
    </w:p>
    <w:p w14:paraId="3C815D91" w14:textId="6DD286B3" w:rsidR="00D37F26" w:rsidRPr="0068612F" w:rsidRDefault="0079671D" w:rsidP="00A85DAE">
      <w:pPr>
        <w:pStyle w:val="Ttulo2"/>
        <w:jc w:val="both"/>
        <w:rPr>
          <w:rFonts w:ascii="Times New Roman" w:hAnsi="Times New Roman"/>
          <w:sz w:val="24"/>
          <w:szCs w:val="24"/>
        </w:rPr>
      </w:pPr>
      <w:r w:rsidRPr="0068612F">
        <w:rPr>
          <w:rFonts w:ascii="Times New Roman" w:hAnsi="Times New Roman"/>
          <w:sz w:val="24"/>
          <w:szCs w:val="24"/>
        </w:rPr>
        <w:t>Gestor do posto de saúde</w:t>
      </w:r>
    </w:p>
    <w:p w14:paraId="40868367" w14:textId="37FFE4B7" w:rsidR="0079671D" w:rsidRPr="0068612F" w:rsidRDefault="0079671D" w:rsidP="0079671D">
      <w:pPr>
        <w:ind w:left="720"/>
      </w:pPr>
      <w:r w:rsidRPr="0068612F">
        <w:t>O gestor do posto de saúde corresponde a uma pessoa do posto que possa ser encarregada de realizar a administração do posto</w:t>
      </w:r>
      <w:r w:rsidR="00C17F0E" w:rsidRPr="0068612F">
        <w:t>. Para esse sistema de software a sua necessidade é essencial pois esse gestor é quem realiza o cadastro de medicamentos ou quaisquer alterações do medicamento no sistema e essa informação é disponibilizada para o cidadão.</w:t>
      </w:r>
    </w:p>
    <w:p w14:paraId="27A6059D" w14:textId="667D1096" w:rsidR="00E96106" w:rsidRPr="0068612F" w:rsidRDefault="00DC047C" w:rsidP="00A85DAE">
      <w:pPr>
        <w:pStyle w:val="Corpodetexto"/>
        <w:tabs>
          <w:tab w:val="center" w:pos="4680"/>
        </w:tabs>
        <w:jc w:val="both"/>
        <w:rPr>
          <w:sz w:val="24"/>
          <w:szCs w:val="24"/>
        </w:rPr>
      </w:pPr>
      <w:r w:rsidRPr="0068612F">
        <w:rPr>
          <w:sz w:val="24"/>
          <w:szCs w:val="24"/>
        </w:rPr>
        <w:tab/>
      </w:r>
    </w:p>
    <w:p w14:paraId="27322823" w14:textId="30AA76A6" w:rsidR="00E96106" w:rsidRPr="0068612F" w:rsidRDefault="00F218F1" w:rsidP="00A85DAE">
      <w:pPr>
        <w:pStyle w:val="Ttulo1"/>
        <w:jc w:val="both"/>
        <w:rPr>
          <w:rFonts w:ascii="Times New Roman" w:hAnsi="Times New Roman"/>
          <w:szCs w:val="24"/>
        </w:rPr>
      </w:pPr>
      <w:r w:rsidRPr="0068612F">
        <w:rPr>
          <w:rFonts w:ascii="Times New Roman" w:hAnsi="Times New Roman"/>
          <w:szCs w:val="24"/>
        </w:rPr>
        <w:t>Fluxos e sequência de eventos</w:t>
      </w:r>
      <w:r w:rsidR="00036DEF" w:rsidRPr="0068612F">
        <w:rPr>
          <w:rFonts w:ascii="Times New Roman" w:hAnsi="Times New Roman"/>
          <w:szCs w:val="24"/>
        </w:rPr>
        <w:t xml:space="preserve"> para o cidadão</w:t>
      </w:r>
    </w:p>
    <w:p w14:paraId="4A3A80DC" w14:textId="7217CA2D" w:rsidR="008866E4" w:rsidRPr="0068612F" w:rsidRDefault="00F33A49" w:rsidP="00A85DAE">
      <w:pPr>
        <w:pStyle w:val="Corpodetexto"/>
        <w:numPr>
          <w:ilvl w:val="0"/>
          <w:numId w:val="5"/>
        </w:numPr>
        <w:jc w:val="both"/>
        <w:rPr>
          <w:sz w:val="24"/>
          <w:szCs w:val="24"/>
        </w:rPr>
      </w:pPr>
      <w:r w:rsidRPr="0068612F">
        <w:rPr>
          <w:sz w:val="24"/>
          <w:szCs w:val="24"/>
        </w:rPr>
        <w:t>O caso de uso inicia com o</w:t>
      </w:r>
      <w:r w:rsidR="00207594" w:rsidRPr="0068612F">
        <w:rPr>
          <w:sz w:val="24"/>
          <w:szCs w:val="24"/>
        </w:rPr>
        <w:t xml:space="preserve"> cidadão realizando a busca do seu medicamento no sistema.</w:t>
      </w:r>
    </w:p>
    <w:p w14:paraId="3FFE7A9E" w14:textId="1C6F17B3" w:rsidR="00E96106" w:rsidRPr="0068612F" w:rsidRDefault="00207594" w:rsidP="00A85DAE">
      <w:pPr>
        <w:pStyle w:val="Corpodetexto"/>
        <w:numPr>
          <w:ilvl w:val="0"/>
          <w:numId w:val="5"/>
        </w:numPr>
        <w:jc w:val="both"/>
        <w:rPr>
          <w:sz w:val="24"/>
          <w:szCs w:val="24"/>
        </w:rPr>
      </w:pPr>
      <w:r w:rsidRPr="0068612F">
        <w:rPr>
          <w:sz w:val="24"/>
          <w:szCs w:val="24"/>
        </w:rPr>
        <w:t xml:space="preserve">Caso o </w:t>
      </w:r>
      <w:r w:rsidR="00387526" w:rsidRPr="0068612F">
        <w:rPr>
          <w:sz w:val="24"/>
          <w:szCs w:val="24"/>
        </w:rPr>
        <w:t>cidadão</w:t>
      </w:r>
      <w:r w:rsidRPr="0068612F">
        <w:rPr>
          <w:sz w:val="24"/>
          <w:szCs w:val="24"/>
        </w:rPr>
        <w:t xml:space="preserve"> encontre o medicamento que buscou ele pode verificar se esse medicamento está disponível no posto de saúde</w:t>
      </w:r>
      <w:r w:rsidR="00387526" w:rsidRPr="0068612F">
        <w:rPr>
          <w:sz w:val="24"/>
          <w:szCs w:val="24"/>
        </w:rPr>
        <w:t>.</w:t>
      </w:r>
    </w:p>
    <w:p w14:paraId="33A56BBE" w14:textId="5B49BF20" w:rsidR="009F54C8" w:rsidRPr="0068612F" w:rsidRDefault="00387526" w:rsidP="00A85DAE">
      <w:pPr>
        <w:pStyle w:val="Corpodetexto"/>
        <w:numPr>
          <w:ilvl w:val="0"/>
          <w:numId w:val="5"/>
        </w:numPr>
        <w:jc w:val="both"/>
        <w:rPr>
          <w:sz w:val="24"/>
          <w:szCs w:val="24"/>
        </w:rPr>
      </w:pPr>
      <w:r w:rsidRPr="0068612F">
        <w:rPr>
          <w:sz w:val="24"/>
          <w:szCs w:val="24"/>
        </w:rPr>
        <w:t>Se o cidadão não encontrar o medicamento disponível no posto de saúde ele também pode listar quais as farmácias que tenham esse medicamento.</w:t>
      </w:r>
    </w:p>
    <w:p w14:paraId="2F290C51" w14:textId="44A80E87" w:rsidR="00387526" w:rsidRPr="0068612F" w:rsidRDefault="00387526" w:rsidP="00A85DAE">
      <w:pPr>
        <w:pStyle w:val="Corpodetexto"/>
        <w:numPr>
          <w:ilvl w:val="0"/>
          <w:numId w:val="5"/>
        </w:numPr>
        <w:jc w:val="both"/>
        <w:rPr>
          <w:sz w:val="24"/>
          <w:szCs w:val="24"/>
        </w:rPr>
      </w:pPr>
      <w:r w:rsidRPr="0068612F">
        <w:rPr>
          <w:sz w:val="24"/>
          <w:szCs w:val="24"/>
        </w:rPr>
        <w:t xml:space="preserve">O cidadão também pode </w:t>
      </w:r>
      <w:r w:rsidR="0013294A" w:rsidRPr="0068612F">
        <w:rPr>
          <w:sz w:val="24"/>
          <w:szCs w:val="24"/>
        </w:rPr>
        <w:t>listar</w:t>
      </w:r>
      <w:r w:rsidRPr="0068612F">
        <w:rPr>
          <w:sz w:val="24"/>
          <w:szCs w:val="24"/>
        </w:rPr>
        <w:t xml:space="preserve"> os medicamentos que estão disponíveis apenas no seu posto de saúde, para isso, é necessário que ele realize um login no sistema.</w:t>
      </w:r>
    </w:p>
    <w:p w14:paraId="5481EEDC" w14:textId="5C66D922" w:rsidR="00655EEC" w:rsidRPr="0068612F" w:rsidRDefault="0013294A" w:rsidP="00A85DAE">
      <w:pPr>
        <w:pStyle w:val="Corpodetexto"/>
        <w:numPr>
          <w:ilvl w:val="0"/>
          <w:numId w:val="5"/>
        </w:numPr>
        <w:jc w:val="both"/>
        <w:rPr>
          <w:sz w:val="24"/>
          <w:szCs w:val="24"/>
        </w:rPr>
      </w:pPr>
      <w:r w:rsidRPr="0068612F">
        <w:rPr>
          <w:sz w:val="24"/>
          <w:szCs w:val="24"/>
        </w:rPr>
        <w:t>Para que o cidadão possa logar no sistema é necessário que ele realize um cadastro no sistema, tendo esse cadastro é possível logar no sistema e listar os medicamentos que estão disponíveis no seu posto de saúde.</w:t>
      </w:r>
    </w:p>
    <w:p w14:paraId="538D7D25" w14:textId="13D3A772" w:rsidR="00655EEC" w:rsidRPr="0068612F" w:rsidRDefault="00655EEC" w:rsidP="00A85DAE">
      <w:pPr>
        <w:pStyle w:val="Corpodetexto"/>
        <w:numPr>
          <w:ilvl w:val="0"/>
          <w:numId w:val="5"/>
        </w:numPr>
        <w:jc w:val="both"/>
        <w:rPr>
          <w:sz w:val="24"/>
          <w:szCs w:val="24"/>
        </w:rPr>
      </w:pPr>
      <w:r w:rsidRPr="0068612F">
        <w:rPr>
          <w:sz w:val="24"/>
          <w:szCs w:val="24"/>
        </w:rPr>
        <w:t xml:space="preserve">O </w:t>
      </w:r>
      <w:r w:rsidR="00727677" w:rsidRPr="0068612F">
        <w:rPr>
          <w:sz w:val="24"/>
          <w:szCs w:val="24"/>
        </w:rPr>
        <w:t>cidadão também pode consultar informações sobre o medicamento que ele fez a busca no sistema</w:t>
      </w:r>
      <w:r w:rsidR="000D301E" w:rsidRPr="0068612F">
        <w:rPr>
          <w:sz w:val="24"/>
          <w:szCs w:val="24"/>
        </w:rPr>
        <w:t>.</w:t>
      </w:r>
    </w:p>
    <w:p w14:paraId="39CB8666" w14:textId="1D66E0D0" w:rsidR="000D301E" w:rsidRPr="0068612F" w:rsidRDefault="000D301E" w:rsidP="00A85DAE">
      <w:pPr>
        <w:pStyle w:val="Corpodetexto"/>
        <w:numPr>
          <w:ilvl w:val="0"/>
          <w:numId w:val="5"/>
        </w:numPr>
        <w:jc w:val="both"/>
        <w:rPr>
          <w:sz w:val="24"/>
          <w:szCs w:val="24"/>
        </w:rPr>
      </w:pPr>
      <w:r w:rsidRPr="0068612F">
        <w:rPr>
          <w:sz w:val="24"/>
          <w:szCs w:val="24"/>
        </w:rPr>
        <w:t>Tendo feito tudo que era necessário o cidadão pode deslogar do sistema.</w:t>
      </w:r>
    </w:p>
    <w:p w14:paraId="0ECB561F" w14:textId="29B38C79" w:rsidR="00036DEF" w:rsidRPr="0068612F" w:rsidRDefault="00036DEF" w:rsidP="00036DEF">
      <w:pPr>
        <w:pStyle w:val="Corpodetexto"/>
        <w:jc w:val="both"/>
        <w:rPr>
          <w:sz w:val="24"/>
          <w:szCs w:val="24"/>
        </w:rPr>
      </w:pPr>
    </w:p>
    <w:p w14:paraId="4E73C53F" w14:textId="77777777" w:rsidR="00036DEF" w:rsidRPr="0068612F" w:rsidRDefault="00036DEF" w:rsidP="00036DEF">
      <w:pPr>
        <w:pStyle w:val="Corpodetexto"/>
        <w:tabs>
          <w:tab w:val="center" w:pos="4680"/>
        </w:tabs>
        <w:jc w:val="both"/>
        <w:rPr>
          <w:sz w:val="24"/>
          <w:szCs w:val="24"/>
        </w:rPr>
      </w:pPr>
    </w:p>
    <w:p w14:paraId="4A62E983" w14:textId="1AE0B6A4" w:rsidR="00036DEF" w:rsidRPr="0068612F" w:rsidRDefault="00036DEF" w:rsidP="00036DEF">
      <w:pPr>
        <w:pStyle w:val="Ttulo1"/>
        <w:jc w:val="both"/>
        <w:rPr>
          <w:rFonts w:ascii="Times New Roman" w:hAnsi="Times New Roman"/>
          <w:szCs w:val="24"/>
        </w:rPr>
      </w:pPr>
      <w:r w:rsidRPr="0068612F">
        <w:rPr>
          <w:rFonts w:ascii="Times New Roman" w:hAnsi="Times New Roman"/>
          <w:szCs w:val="24"/>
        </w:rPr>
        <w:t xml:space="preserve">Fluxos e sequência de eventos para o </w:t>
      </w:r>
      <w:r w:rsidRPr="0068612F">
        <w:rPr>
          <w:rFonts w:ascii="Times New Roman" w:hAnsi="Times New Roman"/>
          <w:szCs w:val="24"/>
        </w:rPr>
        <w:t>gestor do posto de saúde</w:t>
      </w:r>
    </w:p>
    <w:p w14:paraId="6820D40C" w14:textId="1925FB9B" w:rsidR="00036DEF" w:rsidRPr="0068612F" w:rsidRDefault="00036DEF" w:rsidP="00BF4B61">
      <w:pPr>
        <w:pStyle w:val="Corpodetexto"/>
        <w:numPr>
          <w:ilvl w:val="0"/>
          <w:numId w:val="19"/>
        </w:numPr>
        <w:jc w:val="both"/>
        <w:rPr>
          <w:sz w:val="24"/>
          <w:szCs w:val="24"/>
        </w:rPr>
      </w:pPr>
      <w:r w:rsidRPr="0068612F">
        <w:rPr>
          <w:sz w:val="24"/>
          <w:szCs w:val="24"/>
        </w:rPr>
        <w:t xml:space="preserve">O gestor do posto de saúde </w:t>
      </w:r>
      <w:r w:rsidR="00BF4B61" w:rsidRPr="0068612F">
        <w:rPr>
          <w:sz w:val="24"/>
          <w:szCs w:val="24"/>
        </w:rPr>
        <w:t xml:space="preserve">tem que logar no sistema, então ele precisa ter um cadastro e no sistema. </w:t>
      </w:r>
    </w:p>
    <w:p w14:paraId="61321969" w14:textId="0CFF3BD4" w:rsidR="00BF4B61" w:rsidRPr="0068612F" w:rsidRDefault="00BF4B61" w:rsidP="00BF4B61">
      <w:pPr>
        <w:pStyle w:val="Corpodetexto"/>
        <w:numPr>
          <w:ilvl w:val="0"/>
          <w:numId w:val="19"/>
        </w:numPr>
        <w:jc w:val="both"/>
        <w:rPr>
          <w:sz w:val="24"/>
          <w:szCs w:val="24"/>
        </w:rPr>
      </w:pPr>
      <w:r w:rsidRPr="0068612F">
        <w:rPr>
          <w:sz w:val="24"/>
          <w:szCs w:val="24"/>
        </w:rPr>
        <w:t>Tendo o cadastro e tendo logado no sistema, o gestor do posto de saúde pode cadastrar medicamentos.</w:t>
      </w:r>
    </w:p>
    <w:p w14:paraId="36A6DECD" w14:textId="3E6184D0" w:rsidR="00BF4B61" w:rsidRPr="0068612F" w:rsidRDefault="00BF4B61" w:rsidP="00BF4B61">
      <w:pPr>
        <w:pStyle w:val="Corpodetexto"/>
        <w:numPr>
          <w:ilvl w:val="0"/>
          <w:numId w:val="19"/>
        </w:numPr>
        <w:jc w:val="both"/>
        <w:rPr>
          <w:sz w:val="24"/>
          <w:szCs w:val="24"/>
        </w:rPr>
      </w:pPr>
      <w:r w:rsidRPr="0068612F">
        <w:rPr>
          <w:sz w:val="24"/>
          <w:szCs w:val="24"/>
        </w:rPr>
        <w:t>Esses medicamentos estando cadastrados o gestor pode editar informações do medicamento, atualizando assim alguma informação.</w:t>
      </w:r>
    </w:p>
    <w:p w14:paraId="61B02AA9" w14:textId="3A27E780" w:rsidR="00BF4B61" w:rsidRPr="0068612F" w:rsidRDefault="00BF4B61" w:rsidP="00BF4B61">
      <w:pPr>
        <w:pStyle w:val="Corpodetexto"/>
        <w:numPr>
          <w:ilvl w:val="0"/>
          <w:numId w:val="19"/>
        </w:numPr>
        <w:jc w:val="both"/>
        <w:rPr>
          <w:sz w:val="24"/>
          <w:szCs w:val="24"/>
        </w:rPr>
      </w:pPr>
      <w:r w:rsidRPr="0068612F">
        <w:rPr>
          <w:sz w:val="24"/>
          <w:szCs w:val="24"/>
        </w:rPr>
        <w:t>O gestor pode excluir um medicamento caso ele não seja mais disponibilizado pelo seu posto de saúde.</w:t>
      </w:r>
    </w:p>
    <w:p w14:paraId="27E8F2AB" w14:textId="44969CF2" w:rsidR="00BF4B61" w:rsidRPr="0068612F" w:rsidRDefault="001D01EA" w:rsidP="00BF4B61">
      <w:pPr>
        <w:pStyle w:val="Corpodetexto"/>
        <w:numPr>
          <w:ilvl w:val="0"/>
          <w:numId w:val="19"/>
        </w:numPr>
        <w:jc w:val="both"/>
        <w:rPr>
          <w:sz w:val="24"/>
          <w:szCs w:val="24"/>
        </w:rPr>
      </w:pPr>
      <w:r w:rsidRPr="0068612F">
        <w:rPr>
          <w:sz w:val="24"/>
          <w:szCs w:val="24"/>
        </w:rPr>
        <w:t>O gestor pode listar o estoque de medicamentos do posto a fim de verificar e acompanhar se o posto precisa de reposição de novos medicamentos ou não.</w:t>
      </w:r>
    </w:p>
    <w:p w14:paraId="610FC315" w14:textId="1E3ED880" w:rsidR="001D01EA" w:rsidRPr="0068612F" w:rsidRDefault="001D01EA" w:rsidP="00BF4B61">
      <w:pPr>
        <w:pStyle w:val="Corpodetexto"/>
        <w:numPr>
          <w:ilvl w:val="0"/>
          <w:numId w:val="19"/>
        </w:numPr>
        <w:jc w:val="both"/>
        <w:rPr>
          <w:sz w:val="24"/>
          <w:szCs w:val="24"/>
        </w:rPr>
      </w:pPr>
      <w:r w:rsidRPr="0068612F">
        <w:rPr>
          <w:sz w:val="24"/>
          <w:szCs w:val="24"/>
        </w:rPr>
        <w:t>Caso tenha algum medicamento que esteja em baixa quantidade o gestor pode enviar uma solicitação indicando a necessidade de mais medicamentos.</w:t>
      </w:r>
    </w:p>
    <w:p w14:paraId="6C047360" w14:textId="61370E55" w:rsidR="001D01EA" w:rsidRPr="0068612F" w:rsidRDefault="001D01EA" w:rsidP="00BF4B61">
      <w:pPr>
        <w:pStyle w:val="Corpodetexto"/>
        <w:numPr>
          <w:ilvl w:val="0"/>
          <w:numId w:val="19"/>
        </w:numPr>
        <w:jc w:val="both"/>
        <w:rPr>
          <w:sz w:val="24"/>
          <w:szCs w:val="24"/>
        </w:rPr>
      </w:pPr>
      <w:r w:rsidRPr="0068612F">
        <w:rPr>
          <w:sz w:val="24"/>
          <w:szCs w:val="24"/>
        </w:rPr>
        <w:t>Tendo feita todas as operações o gestor pode deslogar do sistema.</w:t>
      </w:r>
    </w:p>
    <w:p w14:paraId="3116530B" w14:textId="01DE7352" w:rsidR="00E96106" w:rsidRPr="0068612F" w:rsidRDefault="00F218F1" w:rsidP="00A85DAE">
      <w:pPr>
        <w:pStyle w:val="Ttulo1"/>
        <w:jc w:val="both"/>
        <w:rPr>
          <w:rFonts w:ascii="Times New Roman" w:hAnsi="Times New Roman"/>
          <w:szCs w:val="24"/>
        </w:rPr>
      </w:pPr>
      <w:r w:rsidRPr="0068612F">
        <w:rPr>
          <w:rFonts w:ascii="Times New Roman" w:hAnsi="Times New Roman"/>
          <w:szCs w:val="24"/>
        </w:rPr>
        <w:t>Fluxos alternativos</w:t>
      </w:r>
    </w:p>
    <w:p w14:paraId="407C94C7" w14:textId="2D1929A6" w:rsidR="00E96106" w:rsidRPr="0068612F" w:rsidRDefault="004211E4" w:rsidP="00A85DAE">
      <w:pPr>
        <w:pStyle w:val="Ttulo2"/>
        <w:jc w:val="both"/>
        <w:rPr>
          <w:rFonts w:ascii="Times New Roman" w:hAnsi="Times New Roman"/>
          <w:sz w:val="24"/>
          <w:szCs w:val="24"/>
        </w:rPr>
      </w:pPr>
      <w:r w:rsidRPr="0068612F">
        <w:rPr>
          <w:rFonts w:ascii="Times New Roman" w:hAnsi="Times New Roman"/>
          <w:sz w:val="24"/>
          <w:szCs w:val="24"/>
        </w:rPr>
        <w:t>Fluxo 1</w:t>
      </w:r>
    </w:p>
    <w:p w14:paraId="7518BB8A" w14:textId="77777777" w:rsidR="004211E4" w:rsidRPr="0068612F" w:rsidRDefault="004211E4" w:rsidP="004211E4">
      <w:pPr>
        <w:ind w:left="720"/>
      </w:pPr>
      <w:r w:rsidRPr="0068612F">
        <w:t>No primeiro fluxo, o usuário segue a sequência para acessar os dashboards do sistema de software.</w:t>
      </w:r>
    </w:p>
    <w:p w14:paraId="563FD93F" w14:textId="0301BF68" w:rsidR="00985EE5" w:rsidRPr="0068612F" w:rsidRDefault="00DD175D" w:rsidP="004211E4">
      <w:pPr>
        <w:ind w:left="720"/>
      </w:pPr>
      <w:r w:rsidRPr="0068612F">
        <w:t xml:space="preserve">  </w:t>
      </w:r>
    </w:p>
    <w:p w14:paraId="6A7E2CE9" w14:textId="04C1848E" w:rsidR="00E96106" w:rsidRPr="0068612F" w:rsidRDefault="004211E4" w:rsidP="00A85DAE">
      <w:pPr>
        <w:pStyle w:val="Corpodetexto"/>
        <w:numPr>
          <w:ilvl w:val="0"/>
          <w:numId w:val="8"/>
        </w:numPr>
        <w:jc w:val="both"/>
        <w:rPr>
          <w:sz w:val="24"/>
          <w:szCs w:val="24"/>
        </w:rPr>
      </w:pPr>
      <w:r w:rsidRPr="0068612F">
        <w:rPr>
          <w:sz w:val="24"/>
          <w:szCs w:val="24"/>
        </w:rPr>
        <w:t>O usuário seleciona acessar os dashboards.</w:t>
      </w:r>
    </w:p>
    <w:p w14:paraId="0F06FBE1" w14:textId="66E9D673" w:rsidR="004211E4" w:rsidRPr="0068612F" w:rsidRDefault="004211E4" w:rsidP="00A85DAE">
      <w:pPr>
        <w:pStyle w:val="Corpodetexto"/>
        <w:numPr>
          <w:ilvl w:val="0"/>
          <w:numId w:val="8"/>
        </w:numPr>
        <w:jc w:val="both"/>
        <w:rPr>
          <w:sz w:val="24"/>
          <w:szCs w:val="24"/>
        </w:rPr>
      </w:pPr>
      <w:r w:rsidRPr="0068612F">
        <w:rPr>
          <w:sz w:val="24"/>
          <w:szCs w:val="24"/>
        </w:rPr>
        <w:t>O usuário decide trocar de estado.</w:t>
      </w:r>
    </w:p>
    <w:p w14:paraId="33D4EE71" w14:textId="4F927F57" w:rsidR="004211E4" w:rsidRPr="0068612F" w:rsidRDefault="004211E4" w:rsidP="00A85DAE">
      <w:pPr>
        <w:pStyle w:val="Corpodetexto"/>
        <w:numPr>
          <w:ilvl w:val="0"/>
          <w:numId w:val="8"/>
        </w:numPr>
        <w:jc w:val="both"/>
        <w:rPr>
          <w:sz w:val="24"/>
          <w:szCs w:val="24"/>
        </w:rPr>
      </w:pPr>
      <w:r w:rsidRPr="0068612F">
        <w:rPr>
          <w:sz w:val="24"/>
          <w:szCs w:val="24"/>
        </w:rPr>
        <w:t>O usuário visualiza os dashboards do estado selecionado.</w:t>
      </w:r>
    </w:p>
    <w:p w14:paraId="422C0519" w14:textId="3482C522" w:rsidR="004211E4" w:rsidRPr="0068612F" w:rsidRDefault="004211E4" w:rsidP="004211E4">
      <w:pPr>
        <w:pStyle w:val="Corpodetexto"/>
        <w:jc w:val="both"/>
        <w:rPr>
          <w:sz w:val="24"/>
          <w:szCs w:val="24"/>
        </w:rPr>
      </w:pPr>
    </w:p>
    <w:p w14:paraId="1566ABBF" w14:textId="77777777" w:rsidR="004211E4" w:rsidRPr="0068612F" w:rsidRDefault="004211E4" w:rsidP="004211E4">
      <w:pPr>
        <w:pStyle w:val="Corpodetexto"/>
        <w:ind w:left="1080"/>
        <w:jc w:val="both"/>
        <w:rPr>
          <w:sz w:val="24"/>
          <w:szCs w:val="24"/>
        </w:rPr>
      </w:pPr>
    </w:p>
    <w:p w14:paraId="058DDD7C" w14:textId="6C2E3F08" w:rsidR="00E96106" w:rsidRPr="0068612F" w:rsidRDefault="00F218F1" w:rsidP="00A85DAE">
      <w:pPr>
        <w:pStyle w:val="Ttulo1"/>
        <w:jc w:val="both"/>
        <w:rPr>
          <w:rFonts w:ascii="Times New Roman" w:hAnsi="Times New Roman"/>
          <w:szCs w:val="24"/>
        </w:rPr>
      </w:pPr>
      <w:r w:rsidRPr="0068612F">
        <w:rPr>
          <w:rFonts w:ascii="Times New Roman" w:hAnsi="Times New Roman"/>
          <w:szCs w:val="24"/>
        </w:rPr>
        <w:t>Sub</w:t>
      </w:r>
      <w:r w:rsidR="00572DD8" w:rsidRPr="0068612F">
        <w:rPr>
          <w:rFonts w:ascii="Times New Roman" w:hAnsi="Times New Roman"/>
          <w:szCs w:val="24"/>
        </w:rPr>
        <w:t xml:space="preserve"> </w:t>
      </w:r>
      <w:r w:rsidRPr="0068612F">
        <w:rPr>
          <w:rFonts w:ascii="Times New Roman" w:hAnsi="Times New Roman"/>
          <w:szCs w:val="24"/>
        </w:rPr>
        <w:t>Fluxos</w:t>
      </w:r>
      <w:r w:rsidR="00DD175D" w:rsidRPr="0068612F">
        <w:rPr>
          <w:rFonts w:ascii="Times New Roman" w:hAnsi="Times New Roman"/>
          <w:szCs w:val="24"/>
        </w:rPr>
        <w:t xml:space="preserve"> </w:t>
      </w:r>
    </w:p>
    <w:p w14:paraId="2E7694AC" w14:textId="4B21F258" w:rsidR="00E96106" w:rsidRPr="0068612F" w:rsidRDefault="004211E4" w:rsidP="00A85DAE">
      <w:pPr>
        <w:pStyle w:val="Ttulo2"/>
        <w:jc w:val="both"/>
        <w:rPr>
          <w:rFonts w:ascii="Times New Roman" w:hAnsi="Times New Roman"/>
          <w:sz w:val="24"/>
          <w:szCs w:val="24"/>
        </w:rPr>
      </w:pPr>
      <w:r w:rsidRPr="0068612F">
        <w:rPr>
          <w:rFonts w:ascii="Times New Roman" w:hAnsi="Times New Roman"/>
          <w:sz w:val="24"/>
          <w:szCs w:val="24"/>
        </w:rPr>
        <w:t>Sub</w:t>
      </w:r>
      <w:r w:rsidR="00572DD8" w:rsidRPr="0068612F">
        <w:rPr>
          <w:rFonts w:ascii="Times New Roman" w:hAnsi="Times New Roman"/>
          <w:sz w:val="24"/>
          <w:szCs w:val="24"/>
        </w:rPr>
        <w:t xml:space="preserve"> </w:t>
      </w:r>
      <w:r w:rsidRPr="0068612F">
        <w:rPr>
          <w:rFonts w:ascii="Times New Roman" w:hAnsi="Times New Roman"/>
          <w:sz w:val="24"/>
          <w:szCs w:val="24"/>
        </w:rPr>
        <w:t>fluxo</w:t>
      </w:r>
    </w:p>
    <w:p w14:paraId="55D9FDD4" w14:textId="3DB51FA0" w:rsidR="004211E4" w:rsidRPr="0068612F" w:rsidRDefault="003E7842" w:rsidP="004211E4">
      <w:pPr>
        <w:pStyle w:val="Corpodetexto"/>
        <w:ind w:left="0" w:firstLine="720"/>
        <w:jc w:val="both"/>
        <w:rPr>
          <w:sz w:val="24"/>
          <w:szCs w:val="24"/>
        </w:rPr>
      </w:pPr>
      <w:r w:rsidRPr="0068612F">
        <w:rPr>
          <w:sz w:val="24"/>
          <w:szCs w:val="24"/>
        </w:rPr>
        <w:t xml:space="preserve">O cidadão pode iniciar o fluxo se cadastrando inicialmente ao invés de utilizar o sistema sem cadastro, o que é possível visto que ele precisaria do cadastro no sistema apenas para verificar </w:t>
      </w:r>
      <w:r w:rsidR="0089034D" w:rsidRPr="0068612F">
        <w:rPr>
          <w:sz w:val="24"/>
          <w:szCs w:val="24"/>
        </w:rPr>
        <w:t xml:space="preserve">os medicamentos que estão disponíveis no seu posto. </w:t>
      </w:r>
    </w:p>
    <w:p w14:paraId="713D4055" w14:textId="77777777" w:rsidR="004211E4" w:rsidRPr="0068612F" w:rsidRDefault="004211E4" w:rsidP="004211E4"/>
    <w:p w14:paraId="2425EBBC" w14:textId="0AE6FAD3" w:rsidR="00DD175D" w:rsidRPr="0068612F" w:rsidRDefault="0089034D" w:rsidP="00A85DAE">
      <w:pPr>
        <w:pStyle w:val="Corpodetexto"/>
        <w:numPr>
          <w:ilvl w:val="0"/>
          <w:numId w:val="7"/>
        </w:numPr>
        <w:jc w:val="both"/>
        <w:rPr>
          <w:sz w:val="24"/>
          <w:szCs w:val="24"/>
        </w:rPr>
      </w:pPr>
      <w:r w:rsidRPr="0068612F">
        <w:rPr>
          <w:sz w:val="24"/>
          <w:szCs w:val="24"/>
        </w:rPr>
        <w:t>O cidadão se cadastra no sistema.</w:t>
      </w:r>
    </w:p>
    <w:p w14:paraId="35F2D06C" w14:textId="374F70B8" w:rsidR="00B11748" w:rsidRPr="0068612F" w:rsidRDefault="004211E4" w:rsidP="0089034D">
      <w:pPr>
        <w:pStyle w:val="Corpodetexto"/>
        <w:numPr>
          <w:ilvl w:val="0"/>
          <w:numId w:val="7"/>
        </w:numPr>
        <w:jc w:val="both"/>
        <w:rPr>
          <w:sz w:val="24"/>
          <w:szCs w:val="24"/>
        </w:rPr>
      </w:pPr>
      <w:r w:rsidRPr="0068612F">
        <w:rPr>
          <w:sz w:val="24"/>
          <w:szCs w:val="24"/>
        </w:rPr>
        <w:t xml:space="preserve">O </w:t>
      </w:r>
      <w:r w:rsidR="0089034D" w:rsidRPr="0068612F">
        <w:rPr>
          <w:sz w:val="24"/>
          <w:szCs w:val="24"/>
        </w:rPr>
        <w:t>cidadão loga no sistema.</w:t>
      </w:r>
    </w:p>
    <w:p w14:paraId="4C7A05D4" w14:textId="3D8863D7" w:rsidR="00B11748" w:rsidRPr="0068612F" w:rsidRDefault="0089034D" w:rsidP="00A85DAE">
      <w:pPr>
        <w:pStyle w:val="Corpodetexto"/>
        <w:numPr>
          <w:ilvl w:val="0"/>
          <w:numId w:val="7"/>
        </w:numPr>
        <w:jc w:val="both"/>
        <w:rPr>
          <w:sz w:val="24"/>
          <w:szCs w:val="24"/>
        </w:rPr>
      </w:pPr>
      <w:r w:rsidRPr="0068612F">
        <w:rPr>
          <w:sz w:val="24"/>
          <w:szCs w:val="24"/>
        </w:rPr>
        <w:lastRenderedPageBreak/>
        <w:t>Estando logado no sistema , o cidadão quer apenas listar os medicamentos disponíveis no seu posto de saúde.</w:t>
      </w:r>
    </w:p>
    <w:p w14:paraId="21CDCE3C" w14:textId="7555F139" w:rsidR="00B11748" w:rsidRPr="0068612F" w:rsidRDefault="0089034D" w:rsidP="00A85DAE">
      <w:pPr>
        <w:pStyle w:val="Corpodetexto"/>
        <w:numPr>
          <w:ilvl w:val="0"/>
          <w:numId w:val="7"/>
        </w:numPr>
        <w:jc w:val="both"/>
        <w:rPr>
          <w:sz w:val="24"/>
          <w:szCs w:val="24"/>
        </w:rPr>
      </w:pPr>
      <w:r w:rsidRPr="0068612F">
        <w:rPr>
          <w:sz w:val="24"/>
          <w:szCs w:val="24"/>
        </w:rPr>
        <w:t>Tendo encontrado essa informação, o cidadão desloga do sistema.</w:t>
      </w:r>
    </w:p>
    <w:p w14:paraId="00A288FE" w14:textId="7D140AF1" w:rsidR="00B11748" w:rsidRPr="0068612F" w:rsidRDefault="00B11748" w:rsidP="0089034D">
      <w:pPr>
        <w:pStyle w:val="Corpodetexto"/>
        <w:ind w:left="1440"/>
        <w:jc w:val="both"/>
        <w:rPr>
          <w:sz w:val="24"/>
          <w:szCs w:val="24"/>
        </w:rPr>
      </w:pPr>
    </w:p>
    <w:p w14:paraId="2D4B14CF" w14:textId="77777777" w:rsidR="0089034D" w:rsidRPr="0068612F" w:rsidRDefault="0089034D" w:rsidP="0089034D">
      <w:pPr>
        <w:pStyle w:val="Ttulo2"/>
        <w:jc w:val="both"/>
        <w:rPr>
          <w:rFonts w:ascii="Times New Roman" w:hAnsi="Times New Roman"/>
          <w:sz w:val="24"/>
          <w:szCs w:val="24"/>
        </w:rPr>
      </w:pPr>
      <w:r w:rsidRPr="0068612F">
        <w:rPr>
          <w:rFonts w:ascii="Times New Roman" w:hAnsi="Times New Roman"/>
          <w:sz w:val="24"/>
          <w:szCs w:val="24"/>
        </w:rPr>
        <w:t>Sub fluxo</w:t>
      </w:r>
    </w:p>
    <w:p w14:paraId="346A0D9C" w14:textId="1DF52311" w:rsidR="0089034D" w:rsidRPr="0068612F" w:rsidRDefault="0089034D" w:rsidP="0089034D">
      <w:pPr>
        <w:pStyle w:val="Corpodetexto"/>
        <w:ind w:left="0" w:firstLine="720"/>
        <w:jc w:val="both"/>
        <w:rPr>
          <w:sz w:val="24"/>
          <w:szCs w:val="24"/>
        </w:rPr>
      </w:pPr>
      <w:r w:rsidRPr="0068612F">
        <w:rPr>
          <w:sz w:val="24"/>
          <w:szCs w:val="24"/>
        </w:rPr>
        <w:t xml:space="preserve">O cidadão pode iniciar o fluxo </w:t>
      </w:r>
      <w:r w:rsidRPr="0068612F">
        <w:rPr>
          <w:sz w:val="24"/>
          <w:szCs w:val="24"/>
        </w:rPr>
        <w:t>sem logar no sistema, podendo apenas utilizar a parte do sistema que não requer login.</w:t>
      </w:r>
    </w:p>
    <w:p w14:paraId="604F00FD" w14:textId="7C1DC971" w:rsidR="00486FE9" w:rsidRPr="0068612F" w:rsidRDefault="00486FE9" w:rsidP="00486FE9">
      <w:pPr>
        <w:pStyle w:val="Corpodetexto"/>
        <w:numPr>
          <w:ilvl w:val="0"/>
          <w:numId w:val="20"/>
        </w:numPr>
        <w:jc w:val="both"/>
        <w:rPr>
          <w:sz w:val="24"/>
          <w:szCs w:val="24"/>
        </w:rPr>
      </w:pPr>
      <w:r w:rsidRPr="0068612F">
        <w:rPr>
          <w:sz w:val="24"/>
          <w:szCs w:val="24"/>
        </w:rPr>
        <w:t xml:space="preserve">O cidadão busca o seu medicamento no sistema. </w:t>
      </w:r>
    </w:p>
    <w:p w14:paraId="1DC5F860" w14:textId="00B6A231" w:rsidR="00486FE9" w:rsidRPr="0068612F" w:rsidRDefault="00486FE9" w:rsidP="00486FE9">
      <w:pPr>
        <w:pStyle w:val="Corpodetexto"/>
        <w:numPr>
          <w:ilvl w:val="0"/>
          <w:numId w:val="20"/>
        </w:numPr>
        <w:jc w:val="both"/>
        <w:rPr>
          <w:sz w:val="24"/>
          <w:szCs w:val="24"/>
        </w:rPr>
      </w:pPr>
      <w:r w:rsidRPr="0068612F">
        <w:rPr>
          <w:sz w:val="24"/>
          <w:szCs w:val="24"/>
        </w:rPr>
        <w:t>O cidadão tendo encontrado o seu medicamento, consulta se este medicamento está disponível no posto de saúde.</w:t>
      </w:r>
    </w:p>
    <w:p w14:paraId="7978D64A" w14:textId="6A2C58A7" w:rsidR="00486FE9" w:rsidRPr="0068612F" w:rsidRDefault="00486FE9" w:rsidP="00486FE9">
      <w:pPr>
        <w:pStyle w:val="Corpodetexto"/>
        <w:numPr>
          <w:ilvl w:val="0"/>
          <w:numId w:val="20"/>
        </w:numPr>
        <w:jc w:val="both"/>
        <w:rPr>
          <w:sz w:val="24"/>
          <w:szCs w:val="24"/>
        </w:rPr>
      </w:pPr>
      <w:r w:rsidRPr="0068612F">
        <w:rPr>
          <w:sz w:val="24"/>
          <w:szCs w:val="24"/>
        </w:rPr>
        <w:t>Caso o cidadão não encontre esse medicamento no posto de saúde ele lista as farmácias que tem esse medicamento.</w:t>
      </w:r>
    </w:p>
    <w:p w14:paraId="6398ED4A" w14:textId="5E867CC0" w:rsidR="0089034D" w:rsidRDefault="00DE0D7C" w:rsidP="00DE0D7C">
      <w:pPr>
        <w:pStyle w:val="Corpodetexto"/>
        <w:numPr>
          <w:ilvl w:val="0"/>
          <w:numId w:val="20"/>
        </w:numPr>
        <w:jc w:val="both"/>
        <w:rPr>
          <w:sz w:val="24"/>
          <w:szCs w:val="24"/>
        </w:rPr>
      </w:pPr>
      <w:r w:rsidRPr="0068612F">
        <w:rPr>
          <w:sz w:val="24"/>
          <w:szCs w:val="24"/>
        </w:rPr>
        <w:t>O cidadão pode acessar as informações que o sistema tem sobre esse medicamento.</w:t>
      </w:r>
    </w:p>
    <w:p w14:paraId="2CE8670E" w14:textId="77777777" w:rsidR="00BA74BC" w:rsidRPr="0068612F" w:rsidRDefault="00BA74BC" w:rsidP="00BA74BC">
      <w:pPr>
        <w:pStyle w:val="Corpodetexto"/>
        <w:ind w:left="1440"/>
        <w:jc w:val="both"/>
        <w:rPr>
          <w:sz w:val="24"/>
          <w:szCs w:val="24"/>
        </w:rPr>
      </w:pPr>
    </w:p>
    <w:p w14:paraId="6AC64293" w14:textId="77777777" w:rsidR="00BA74BC" w:rsidRPr="0068612F" w:rsidRDefault="00BA74BC" w:rsidP="00BA74BC">
      <w:pPr>
        <w:pStyle w:val="Ttulo2"/>
        <w:jc w:val="both"/>
        <w:rPr>
          <w:rFonts w:ascii="Times New Roman" w:hAnsi="Times New Roman"/>
          <w:sz w:val="24"/>
          <w:szCs w:val="24"/>
        </w:rPr>
      </w:pPr>
      <w:r w:rsidRPr="0068612F">
        <w:rPr>
          <w:rFonts w:ascii="Times New Roman" w:hAnsi="Times New Roman"/>
          <w:sz w:val="24"/>
          <w:szCs w:val="24"/>
        </w:rPr>
        <w:t>Sub fluxo</w:t>
      </w:r>
    </w:p>
    <w:p w14:paraId="318FE0C5" w14:textId="5191EA2B" w:rsidR="00BA74BC" w:rsidRDefault="00BA74BC" w:rsidP="00BA74BC">
      <w:pPr>
        <w:pStyle w:val="Corpodetexto"/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>O gestor precisar estar logado no sistema para realizar qualquer atividade, sendo assim ele pode apenas realizar a consulta no estoque no posto sem realizar nenhuma operação de criação, edição ou exclusão de medicamento.</w:t>
      </w:r>
    </w:p>
    <w:p w14:paraId="65D1583F" w14:textId="2F6A4DD2" w:rsidR="00BA74BC" w:rsidRDefault="00BA74BC" w:rsidP="00BA74BC">
      <w:pPr>
        <w:pStyle w:val="Corpodetexto"/>
        <w:numPr>
          <w:ilvl w:val="0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gestor loga no sistema.</w:t>
      </w:r>
    </w:p>
    <w:p w14:paraId="1C384A75" w14:textId="3D63BA65" w:rsidR="00BA74BC" w:rsidRDefault="00BA74BC" w:rsidP="00BA74BC">
      <w:pPr>
        <w:pStyle w:val="Corpodetexto"/>
        <w:numPr>
          <w:ilvl w:val="0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gestor acessa o estoque do posto de saúde a fim de encontrar medicamentos que estão com baixa quantidade.</w:t>
      </w:r>
    </w:p>
    <w:p w14:paraId="35F27ECC" w14:textId="5946ED23" w:rsidR="00BA74BC" w:rsidRDefault="00BA74BC" w:rsidP="00BA74BC">
      <w:pPr>
        <w:pStyle w:val="Corpodetexto"/>
        <w:numPr>
          <w:ilvl w:val="0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Estando o medicamento em baixa quantidade o gestor pode preencher o formulário para envio de mais medicamentos para o posto.</w:t>
      </w:r>
    </w:p>
    <w:p w14:paraId="11043800" w14:textId="119CE8D0" w:rsidR="00BA74BC" w:rsidRPr="0068612F" w:rsidRDefault="00BA74BC" w:rsidP="00BA74BC">
      <w:pPr>
        <w:pStyle w:val="Corpodetexto"/>
        <w:numPr>
          <w:ilvl w:val="0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Tendo feita a conferência do estoque de medicamentos, o gestor pode deslogar do sistema.</w:t>
      </w:r>
    </w:p>
    <w:p w14:paraId="686CB1A8" w14:textId="77777777" w:rsidR="00BA74BC" w:rsidRPr="0068612F" w:rsidRDefault="00BA74BC" w:rsidP="00BA74BC">
      <w:pPr>
        <w:pStyle w:val="Corpodetexto"/>
        <w:ind w:left="0"/>
        <w:jc w:val="both"/>
        <w:rPr>
          <w:sz w:val="24"/>
          <w:szCs w:val="24"/>
        </w:rPr>
      </w:pPr>
    </w:p>
    <w:p w14:paraId="36B179A7" w14:textId="5194C506" w:rsidR="00C452E0" w:rsidRPr="0068612F" w:rsidRDefault="00C452E0" w:rsidP="00C452E0">
      <w:pPr>
        <w:pStyle w:val="Corpodetexto"/>
        <w:jc w:val="both"/>
        <w:rPr>
          <w:sz w:val="24"/>
          <w:szCs w:val="24"/>
        </w:rPr>
      </w:pPr>
    </w:p>
    <w:p w14:paraId="53574A59" w14:textId="77777777" w:rsidR="00C452E0" w:rsidRPr="0068612F" w:rsidRDefault="00C452E0" w:rsidP="00C452E0">
      <w:pPr>
        <w:pStyle w:val="Corpodetexto"/>
        <w:jc w:val="both"/>
        <w:rPr>
          <w:sz w:val="24"/>
          <w:szCs w:val="24"/>
        </w:rPr>
      </w:pPr>
    </w:p>
    <w:p w14:paraId="5DD15C98" w14:textId="78DC22ED" w:rsidR="00E96106" w:rsidRPr="0068612F" w:rsidRDefault="00F218F1" w:rsidP="00A85DAE">
      <w:pPr>
        <w:pStyle w:val="Ttulo1"/>
        <w:jc w:val="both"/>
        <w:rPr>
          <w:rFonts w:ascii="Times New Roman" w:hAnsi="Times New Roman"/>
          <w:szCs w:val="24"/>
        </w:rPr>
      </w:pPr>
      <w:r w:rsidRPr="0068612F">
        <w:rPr>
          <w:rFonts w:ascii="Times New Roman" w:hAnsi="Times New Roman"/>
          <w:szCs w:val="24"/>
        </w:rPr>
        <w:t xml:space="preserve">Cenários chave </w:t>
      </w:r>
    </w:p>
    <w:p w14:paraId="43DA1021" w14:textId="127F24ED" w:rsidR="00E96106" w:rsidRPr="0068612F" w:rsidRDefault="001E60AC" w:rsidP="00A85DAE">
      <w:pPr>
        <w:pStyle w:val="Ttulo2"/>
        <w:jc w:val="both"/>
        <w:rPr>
          <w:rFonts w:ascii="Times New Roman" w:hAnsi="Times New Roman"/>
          <w:sz w:val="24"/>
          <w:szCs w:val="24"/>
        </w:rPr>
      </w:pPr>
      <w:r w:rsidRPr="0068612F">
        <w:rPr>
          <w:rFonts w:ascii="Times New Roman" w:hAnsi="Times New Roman"/>
          <w:sz w:val="24"/>
          <w:szCs w:val="24"/>
        </w:rPr>
        <w:t>Cenário 1</w:t>
      </w:r>
    </w:p>
    <w:p w14:paraId="1FA9A4D2" w14:textId="533148A0" w:rsidR="00115045" w:rsidRPr="0068612F" w:rsidRDefault="001E60AC" w:rsidP="00A85DAE">
      <w:pPr>
        <w:pStyle w:val="Corpodetexto"/>
        <w:numPr>
          <w:ilvl w:val="0"/>
          <w:numId w:val="6"/>
        </w:numPr>
        <w:jc w:val="both"/>
        <w:rPr>
          <w:sz w:val="24"/>
          <w:szCs w:val="24"/>
        </w:rPr>
      </w:pPr>
      <w:r w:rsidRPr="0068612F">
        <w:rPr>
          <w:sz w:val="24"/>
          <w:szCs w:val="24"/>
        </w:rPr>
        <w:t xml:space="preserve">No cenário 1 o </w:t>
      </w:r>
      <w:r w:rsidR="00515458">
        <w:rPr>
          <w:sz w:val="24"/>
          <w:szCs w:val="24"/>
        </w:rPr>
        <w:t>cidadão</w:t>
      </w:r>
      <w:r w:rsidRPr="0068612F">
        <w:rPr>
          <w:sz w:val="24"/>
          <w:szCs w:val="24"/>
        </w:rPr>
        <w:t xml:space="preserve"> </w:t>
      </w:r>
      <w:r w:rsidR="00515458">
        <w:rPr>
          <w:sz w:val="24"/>
          <w:szCs w:val="24"/>
        </w:rPr>
        <w:t>acessa o sistema para buscar o medicamento.</w:t>
      </w:r>
    </w:p>
    <w:p w14:paraId="4A24D62B" w14:textId="6D8E0991" w:rsidR="00115045" w:rsidRPr="0068612F" w:rsidRDefault="001E60AC" w:rsidP="00A85DAE">
      <w:pPr>
        <w:pStyle w:val="Corpodetexto"/>
        <w:numPr>
          <w:ilvl w:val="0"/>
          <w:numId w:val="6"/>
        </w:numPr>
        <w:jc w:val="both"/>
        <w:rPr>
          <w:sz w:val="24"/>
          <w:szCs w:val="24"/>
        </w:rPr>
      </w:pPr>
      <w:r w:rsidRPr="0068612F">
        <w:rPr>
          <w:sz w:val="24"/>
          <w:szCs w:val="24"/>
        </w:rPr>
        <w:t xml:space="preserve">No cenário 1 o </w:t>
      </w:r>
      <w:r w:rsidR="00515458">
        <w:rPr>
          <w:sz w:val="24"/>
          <w:szCs w:val="24"/>
        </w:rPr>
        <w:t>cidadão pode listar os postos de saúde que possuem o medicamento.</w:t>
      </w:r>
    </w:p>
    <w:p w14:paraId="4DD21477" w14:textId="7F83919A" w:rsidR="001E60AC" w:rsidRPr="0068612F" w:rsidRDefault="001E60AC" w:rsidP="001E60AC">
      <w:pPr>
        <w:pStyle w:val="Corpodetexto"/>
        <w:numPr>
          <w:ilvl w:val="0"/>
          <w:numId w:val="6"/>
        </w:numPr>
        <w:jc w:val="both"/>
        <w:rPr>
          <w:sz w:val="24"/>
          <w:szCs w:val="24"/>
        </w:rPr>
      </w:pPr>
      <w:r w:rsidRPr="0068612F">
        <w:rPr>
          <w:sz w:val="24"/>
          <w:szCs w:val="24"/>
        </w:rPr>
        <w:t xml:space="preserve">No cenário 1 o </w:t>
      </w:r>
      <w:r w:rsidR="00515458">
        <w:rPr>
          <w:sz w:val="24"/>
          <w:szCs w:val="24"/>
        </w:rPr>
        <w:t>cidadão pode listar as farmácias que possuem o medicamento.</w:t>
      </w:r>
    </w:p>
    <w:p w14:paraId="0F67FEB0" w14:textId="17A311C8" w:rsidR="001E60AC" w:rsidRPr="0068612F" w:rsidRDefault="001E60AC" w:rsidP="001E60AC">
      <w:pPr>
        <w:pStyle w:val="Ttulo2"/>
        <w:jc w:val="both"/>
        <w:rPr>
          <w:rFonts w:ascii="Times New Roman" w:hAnsi="Times New Roman"/>
          <w:sz w:val="24"/>
          <w:szCs w:val="24"/>
        </w:rPr>
      </w:pPr>
      <w:r w:rsidRPr="0068612F">
        <w:rPr>
          <w:rFonts w:ascii="Times New Roman" w:hAnsi="Times New Roman"/>
          <w:sz w:val="24"/>
          <w:szCs w:val="24"/>
        </w:rPr>
        <w:lastRenderedPageBreak/>
        <w:t>Cenário 2</w:t>
      </w:r>
    </w:p>
    <w:p w14:paraId="27522615" w14:textId="5B9379DF" w:rsidR="001E60AC" w:rsidRPr="0068612F" w:rsidRDefault="001E60AC" w:rsidP="003A3E47">
      <w:pPr>
        <w:pStyle w:val="Corpodetexto"/>
        <w:numPr>
          <w:ilvl w:val="0"/>
          <w:numId w:val="9"/>
        </w:numPr>
        <w:jc w:val="both"/>
        <w:rPr>
          <w:sz w:val="24"/>
          <w:szCs w:val="24"/>
        </w:rPr>
      </w:pPr>
      <w:r w:rsidRPr="0068612F">
        <w:rPr>
          <w:sz w:val="24"/>
          <w:szCs w:val="24"/>
        </w:rPr>
        <w:t xml:space="preserve">No cenário </w:t>
      </w:r>
      <w:r w:rsidR="003A3E47" w:rsidRPr="0068612F">
        <w:rPr>
          <w:sz w:val="24"/>
          <w:szCs w:val="24"/>
        </w:rPr>
        <w:t>2</w:t>
      </w:r>
      <w:r w:rsidRPr="0068612F">
        <w:rPr>
          <w:sz w:val="24"/>
          <w:szCs w:val="24"/>
        </w:rPr>
        <w:t xml:space="preserve"> o </w:t>
      </w:r>
      <w:r w:rsidR="00515458">
        <w:rPr>
          <w:sz w:val="24"/>
          <w:szCs w:val="24"/>
        </w:rPr>
        <w:t>cidadão deve se cadastrar no sistema</w:t>
      </w:r>
      <w:r w:rsidRPr="0068612F">
        <w:rPr>
          <w:sz w:val="24"/>
          <w:szCs w:val="24"/>
        </w:rPr>
        <w:t>.</w:t>
      </w:r>
    </w:p>
    <w:p w14:paraId="5B8485E8" w14:textId="28D96C00" w:rsidR="003A3E47" w:rsidRPr="0068612F" w:rsidRDefault="003A3E47" w:rsidP="003A3E47">
      <w:pPr>
        <w:pStyle w:val="Corpodetexto"/>
        <w:numPr>
          <w:ilvl w:val="0"/>
          <w:numId w:val="9"/>
        </w:numPr>
        <w:jc w:val="both"/>
        <w:rPr>
          <w:sz w:val="24"/>
          <w:szCs w:val="24"/>
        </w:rPr>
      </w:pPr>
      <w:r w:rsidRPr="0068612F">
        <w:rPr>
          <w:sz w:val="24"/>
          <w:szCs w:val="24"/>
        </w:rPr>
        <w:t xml:space="preserve">No cenário 2 o </w:t>
      </w:r>
      <w:r w:rsidR="00515458">
        <w:rPr>
          <w:sz w:val="24"/>
          <w:szCs w:val="24"/>
        </w:rPr>
        <w:t>cidadão deve logar no sistema.</w:t>
      </w:r>
    </w:p>
    <w:p w14:paraId="3A3AAC59" w14:textId="7452425F" w:rsidR="003A3E47" w:rsidRDefault="003A3E47" w:rsidP="003A3E47">
      <w:pPr>
        <w:pStyle w:val="Corpodetexto"/>
        <w:numPr>
          <w:ilvl w:val="0"/>
          <w:numId w:val="9"/>
        </w:numPr>
        <w:jc w:val="both"/>
        <w:rPr>
          <w:sz w:val="24"/>
          <w:szCs w:val="24"/>
        </w:rPr>
      </w:pPr>
      <w:r w:rsidRPr="0068612F">
        <w:rPr>
          <w:sz w:val="24"/>
          <w:szCs w:val="24"/>
        </w:rPr>
        <w:t xml:space="preserve">No cenário 2 o </w:t>
      </w:r>
      <w:r w:rsidR="00515458">
        <w:rPr>
          <w:sz w:val="24"/>
          <w:szCs w:val="24"/>
        </w:rPr>
        <w:t>cidadão estando logando pode listar os medicamentos que estão disponíveis no seu posto de saúde.</w:t>
      </w:r>
    </w:p>
    <w:p w14:paraId="12C92170" w14:textId="05ACDB91" w:rsidR="00515458" w:rsidRPr="0068612F" w:rsidRDefault="00515458" w:rsidP="003A3E47">
      <w:pPr>
        <w:pStyle w:val="Corpodetexto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Tendo consultado essas informações, o cidadão pode deslogar do sistema.</w:t>
      </w:r>
    </w:p>
    <w:p w14:paraId="50F3830E" w14:textId="3BFA34B1" w:rsidR="003A3E47" w:rsidRPr="0068612F" w:rsidRDefault="003A3E47" w:rsidP="003A3E47">
      <w:pPr>
        <w:pStyle w:val="Ttulo2"/>
        <w:jc w:val="both"/>
        <w:rPr>
          <w:rFonts w:ascii="Times New Roman" w:hAnsi="Times New Roman"/>
          <w:sz w:val="24"/>
          <w:szCs w:val="24"/>
        </w:rPr>
      </w:pPr>
      <w:r w:rsidRPr="0068612F">
        <w:rPr>
          <w:rFonts w:ascii="Times New Roman" w:hAnsi="Times New Roman"/>
          <w:sz w:val="24"/>
          <w:szCs w:val="24"/>
        </w:rPr>
        <w:t>Cenário 3</w:t>
      </w:r>
    </w:p>
    <w:p w14:paraId="65EDD29C" w14:textId="77777777" w:rsidR="001E60AC" w:rsidRPr="0068612F" w:rsidRDefault="001E60AC" w:rsidP="003A3E47"/>
    <w:p w14:paraId="6C1DCEC2" w14:textId="50C14C53" w:rsidR="003A3E47" w:rsidRDefault="003A3E47" w:rsidP="003A3E47">
      <w:pPr>
        <w:pStyle w:val="Corpodetexto"/>
        <w:numPr>
          <w:ilvl w:val="0"/>
          <w:numId w:val="16"/>
        </w:numPr>
        <w:jc w:val="both"/>
        <w:rPr>
          <w:sz w:val="24"/>
          <w:szCs w:val="24"/>
        </w:rPr>
      </w:pPr>
      <w:r w:rsidRPr="0068612F">
        <w:rPr>
          <w:sz w:val="24"/>
          <w:szCs w:val="24"/>
        </w:rPr>
        <w:t xml:space="preserve">No cenário 3 o </w:t>
      </w:r>
      <w:r w:rsidR="00515458">
        <w:rPr>
          <w:sz w:val="24"/>
          <w:szCs w:val="24"/>
        </w:rPr>
        <w:t>gestor loga no sistema para realizar atualização de medicamentos.</w:t>
      </w:r>
    </w:p>
    <w:p w14:paraId="2299FCC6" w14:textId="097BFFC8" w:rsidR="00515458" w:rsidRDefault="00515458" w:rsidP="003A3E47">
      <w:pPr>
        <w:pStyle w:val="Corpodetexto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 cenário 3 o gestor realiza cadastro de novo medicamento.</w:t>
      </w:r>
    </w:p>
    <w:p w14:paraId="75106200" w14:textId="0965742A" w:rsidR="00515458" w:rsidRDefault="00515458" w:rsidP="003A3E47">
      <w:pPr>
        <w:pStyle w:val="Corpodetexto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 cenário 3 o gestor edita informações sobre o medicamento.</w:t>
      </w:r>
    </w:p>
    <w:p w14:paraId="1426371E" w14:textId="0DB003D3" w:rsidR="00515458" w:rsidRDefault="00515458" w:rsidP="003A3E47">
      <w:pPr>
        <w:pStyle w:val="Corpodetexto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cenário 3 </w:t>
      </w:r>
      <w:r w:rsidR="00921B6E">
        <w:rPr>
          <w:sz w:val="24"/>
          <w:szCs w:val="24"/>
        </w:rPr>
        <w:t>o</w:t>
      </w:r>
      <w:r>
        <w:rPr>
          <w:sz w:val="24"/>
          <w:szCs w:val="24"/>
        </w:rPr>
        <w:t xml:space="preserve"> gestor exclui um medicamento do sistema.</w:t>
      </w:r>
    </w:p>
    <w:p w14:paraId="67B54BF6" w14:textId="36ED4E9B" w:rsidR="00515458" w:rsidRDefault="00515458" w:rsidP="003A3E47">
      <w:pPr>
        <w:pStyle w:val="Corpodetexto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 cenário 3 tendo realizado a atualização dos medicamentos, o gestor desloga do sistema.</w:t>
      </w:r>
    </w:p>
    <w:p w14:paraId="48541C14" w14:textId="07ADB45C" w:rsidR="000662BD" w:rsidRDefault="000662BD" w:rsidP="000662BD">
      <w:pPr>
        <w:pStyle w:val="Corpodetexto"/>
        <w:ind w:left="0"/>
        <w:jc w:val="both"/>
        <w:rPr>
          <w:sz w:val="24"/>
          <w:szCs w:val="24"/>
        </w:rPr>
      </w:pPr>
    </w:p>
    <w:p w14:paraId="745CDF23" w14:textId="420170F5" w:rsidR="000662BD" w:rsidRPr="0068612F" w:rsidRDefault="000662BD" w:rsidP="000662BD">
      <w:pPr>
        <w:pStyle w:val="Ttulo2"/>
        <w:jc w:val="both"/>
        <w:rPr>
          <w:rFonts w:ascii="Times New Roman" w:hAnsi="Times New Roman"/>
          <w:sz w:val="24"/>
          <w:szCs w:val="24"/>
        </w:rPr>
      </w:pPr>
      <w:r w:rsidRPr="0068612F">
        <w:rPr>
          <w:rFonts w:ascii="Times New Roman" w:hAnsi="Times New Roman"/>
          <w:sz w:val="24"/>
          <w:szCs w:val="24"/>
        </w:rPr>
        <w:t xml:space="preserve">Cenário </w:t>
      </w:r>
      <w:r>
        <w:rPr>
          <w:rFonts w:ascii="Times New Roman" w:hAnsi="Times New Roman"/>
          <w:sz w:val="24"/>
          <w:szCs w:val="24"/>
        </w:rPr>
        <w:t>4</w:t>
      </w:r>
    </w:p>
    <w:p w14:paraId="29E932EF" w14:textId="77777777" w:rsidR="000662BD" w:rsidRPr="0068612F" w:rsidRDefault="000662BD" w:rsidP="000662BD"/>
    <w:p w14:paraId="2DECE6BE" w14:textId="1CF1E83C" w:rsidR="000662BD" w:rsidRDefault="000662BD" w:rsidP="000662BD">
      <w:pPr>
        <w:pStyle w:val="Corpodetexto"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 cenário 4 o gestor loga no sistema para realizar acompanhamento do estoque do sistema.</w:t>
      </w:r>
    </w:p>
    <w:p w14:paraId="07671394" w14:textId="27416EBD" w:rsidR="000662BD" w:rsidRDefault="000662BD" w:rsidP="000662BD">
      <w:pPr>
        <w:pStyle w:val="Corpodetexto"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 cenário 4, estando logado o gestor lista o estoque de medicamentos do posto de saúde.</w:t>
      </w:r>
    </w:p>
    <w:p w14:paraId="1442202E" w14:textId="64E16D63" w:rsidR="000662BD" w:rsidRDefault="000662BD" w:rsidP="000662BD">
      <w:pPr>
        <w:pStyle w:val="Corpodetexto"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 cenário 4 o gestor envia solicitação de medicamentos para o posto de saúde.</w:t>
      </w:r>
    </w:p>
    <w:p w14:paraId="49B5AD6C" w14:textId="1CD64CDF" w:rsidR="000662BD" w:rsidRPr="0068612F" w:rsidRDefault="000662BD" w:rsidP="000662BD">
      <w:pPr>
        <w:pStyle w:val="Corpodetexto"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 cenário 4 o gestor tendo realizado a solicitação desloga do sistema.</w:t>
      </w:r>
    </w:p>
    <w:p w14:paraId="3CF5126D" w14:textId="04599CCB" w:rsidR="001E60AC" w:rsidRPr="0068612F" w:rsidRDefault="001E60AC" w:rsidP="001E60AC">
      <w:pPr>
        <w:pStyle w:val="Corpodetexto"/>
        <w:ind w:left="0"/>
        <w:jc w:val="both"/>
        <w:rPr>
          <w:sz w:val="24"/>
          <w:szCs w:val="24"/>
        </w:rPr>
      </w:pPr>
    </w:p>
    <w:p w14:paraId="61BC7F12" w14:textId="55446ECF" w:rsidR="00E96106" w:rsidRPr="0068612F" w:rsidRDefault="00F218F1" w:rsidP="00A85DAE">
      <w:pPr>
        <w:pStyle w:val="Ttulo1"/>
        <w:jc w:val="both"/>
        <w:rPr>
          <w:rFonts w:ascii="Times New Roman" w:hAnsi="Times New Roman"/>
          <w:szCs w:val="24"/>
        </w:rPr>
      </w:pPr>
      <w:r w:rsidRPr="0068612F">
        <w:rPr>
          <w:rFonts w:ascii="Times New Roman" w:hAnsi="Times New Roman"/>
          <w:szCs w:val="24"/>
        </w:rPr>
        <w:t>Pós condições</w:t>
      </w:r>
    </w:p>
    <w:p w14:paraId="2BF48ABE" w14:textId="13107469" w:rsidR="008866E4" w:rsidRPr="0068612F" w:rsidRDefault="003A3E47" w:rsidP="00A85DAE">
      <w:pPr>
        <w:pStyle w:val="Ttulo2"/>
        <w:jc w:val="both"/>
        <w:rPr>
          <w:rFonts w:ascii="Times New Roman" w:hAnsi="Times New Roman"/>
          <w:sz w:val="24"/>
          <w:szCs w:val="24"/>
        </w:rPr>
      </w:pPr>
      <w:r w:rsidRPr="0068612F">
        <w:rPr>
          <w:rFonts w:ascii="Times New Roman" w:hAnsi="Times New Roman"/>
          <w:sz w:val="24"/>
          <w:szCs w:val="24"/>
        </w:rPr>
        <w:t>Pós condição 1</w:t>
      </w:r>
    </w:p>
    <w:p w14:paraId="794EADFE" w14:textId="64B03B20" w:rsidR="003A3E47" w:rsidRPr="0068612F" w:rsidRDefault="00D22D50" w:rsidP="00D22D50">
      <w:pPr>
        <w:pStyle w:val="Corpodetexto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gestor ao realizar alguma alteração nos medicamentos ele deve atualizar o sistema, de forma que o cidadão tenha informações atualizadas.</w:t>
      </w:r>
    </w:p>
    <w:p w14:paraId="391BDF49" w14:textId="24736C9C" w:rsidR="003A3E47" w:rsidRPr="0068612F" w:rsidRDefault="003A3E47" w:rsidP="003A3E47"/>
    <w:sectPr w:rsidR="003A3E47" w:rsidRPr="0068612F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4E287" w14:textId="77777777" w:rsidR="00C02697" w:rsidRDefault="00C02697">
      <w:r>
        <w:separator/>
      </w:r>
    </w:p>
  </w:endnote>
  <w:endnote w:type="continuationSeparator" w:id="0">
    <w:p w14:paraId="12979AB6" w14:textId="77777777" w:rsidR="00C02697" w:rsidRDefault="00C02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 w14:paraId="642D21F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8EA4D5" w14:textId="77777777"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565C12" w14:textId="77777777"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14:paraId="0C16DD1C" w14:textId="77777777"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6B0D38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6F60B2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Nmerodepgina"/>
              <w:sz w:val="20"/>
              <w:szCs w:val="20"/>
            </w:rPr>
            <w:fldChar w:fldCharType="separate"/>
          </w:r>
          <w:r w:rsidR="006B0D38">
            <w:rPr>
              <w:rStyle w:val="Nmerodepgina"/>
              <w:noProof/>
              <w:sz w:val="20"/>
              <w:szCs w:val="20"/>
            </w:rPr>
            <w:t>1</w:t>
          </w:r>
          <w:r w:rsidR="006F60B2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14:paraId="327DAC36" w14:textId="77777777" w:rsidR="00985EE5" w:rsidRDefault="00985EE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4BAB9" w14:textId="77777777" w:rsidR="00C02697" w:rsidRDefault="00C02697">
      <w:r>
        <w:separator/>
      </w:r>
    </w:p>
  </w:footnote>
  <w:footnote w:type="continuationSeparator" w:id="0">
    <w:p w14:paraId="048A1953" w14:textId="77777777" w:rsidR="00C02697" w:rsidRDefault="00C026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 w:rsidRPr="00D37F26" w14:paraId="67D48233" w14:textId="77777777">
      <w:tc>
        <w:tcPr>
          <w:tcW w:w="6379" w:type="dxa"/>
        </w:tcPr>
        <w:p w14:paraId="0B01635C" w14:textId="15C0FF8E" w:rsidR="00985EE5" w:rsidRPr="00341821" w:rsidRDefault="00341821">
          <w:pPr>
            <w:rPr>
              <w:sz w:val="20"/>
            </w:rPr>
          </w:pPr>
          <w:r w:rsidRPr="00341821">
            <w:rPr>
              <w:sz w:val="20"/>
            </w:rPr>
            <w:t>Projeto Final em Engenharia d</w:t>
          </w:r>
          <w:r>
            <w:rPr>
              <w:sz w:val="20"/>
            </w:rPr>
            <w:t>e Computação 2</w:t>
          </w:r>
        </w:p>
      </w:tc>
      <w:tc>
        <w:tcPr>
          <w:tcW w:w="2369" w:type="dxa"/>
        </w:tcPr>
        <w:p w14:paraId="4F4D697B" w14:textId="77777777" w:rsidR="00985EE5" w:rsidRPr="00341821" w:rsidRDefault="00985EE5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985EE5" w14:paraId="6E9C872E" w14:textId="77777777">
      <w:tc>
        <w:tcPr>
          <w:tcW w:w="6379" w:type="dxa"/>
        </w:tcPr>
        <w:p w14:paraId="5E93DBA8" w14:textId="70FA41B0" w:rsidR="00985EE5" w:rsidRPr="00341821" w:rsidRDefault="00341821">
          <w:pPr>
            <w:rPr>
              <w:sz w:val="20"/>
            </w:rPr>
          </w:pPr>
          <w:r w:rsidRPr="00341821">
            <w:rPr>
              <w:sz w:val="20"/>
            </w:rPr>
            <w:t>Especificação do caso de u</w:t>
          </w:r>
          <w:r>
            <w:rPr>
              <w:sz w:val="20"/>
            </w:rPr>
            <w:t>so</w:t>
          </w:r>
        </w:p>
      </w:tc>
      <w:tc>
        <w:tcPr>
          <w:tcW w:w="2369" w:type="dxa"/>
        </w:tcPr>
        <w:p w14:paraId="695EA2E8" w14:textId="37F5A8D5" w:rsidR="00985EE5" w:rsidRDefault="00985EE5">
          <w:pPr>
            <w:rPr>
              <w:sz w:val="20"/>
            </w:rPr>
          </w:pPr>
          <w:r w:rsidRPr="00341821">
            <w:rPr>
              <w:sz w:val="20"/>
            </w:rPr>
            <w:t xml:space="preserve">  </w:t>
          </w:r>
          <w:r>
            <w:rPr>
              <w:sz w:val="20"/>
            </w:rPr>
            <w:t>Date:  &lt;</w:t>
          </w:r>
          <w:r w:rsidR="00B544DF">
            <w:rPr>
              <w:sz w:val="20"/>
            </w:rPr>
            <w:t>04</w:t>
          </w:r>
          <w:r>
            <w:rPr>
              <w:sz w:val="20"/>
            </w:rPr>
            <w:t>/</w:t>
          </w:r>
          <w:r w:rsidR="00B544DF">
            <w:rPr>
              <w:sz w:val="20"/>
            </w:rPr>
            <w:t>09</w:t>
          </w:r>
          <w:r>
            <w:rPr>
              <w:sz w:val="20"/>
            </w:rPr>
            <w:t>/</w:t>
          </w:r>
          <w:r w:rsidR="00341821">
            <w:rPr>
              <w:sz w:val="20"/>
            </w:rPr>
            <w:t>2022</w:t>
          </w:r>
          <w:r>
            <w:rPr>
              <w:sz w:val="20"/>
            </w:rPr>
            <w:t>&gt;</w:t>
          </w:r>
        </w:p>
      </w:tc>
    </w:tr>
  </w:tbl>
  <w:p w14:paraId="05FAD4F1" w14:textId="77777777" w:rsidR="00985EE5" w:rsidRDefault="00985EE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2B92463"/>
    <w:multiLevelType w:val="hybridMultilevel"/>
    <w:tmpl w:val="3C8E6698"/>
    <w:lvl w:ilvl="0" w:tplc="E6F6158E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06050CD1"/>
    <w:multiLevelType w:val="hybridMultilevel"/>
    <w:tmpl w:val="BABC5BF6"/>
    <w:lvl w:ilvl="0" w:tplc="08865BF2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5" w:hanging="360"/>
      </w:pPr>
    </w:lvl>
    <w:lvl w:ilvl="2" w:tplc="0416001B" w:tentative="1">
      <w:start w:val="1"/>
      <w:numFmt w:val="lowerRoman"/>
      <w:lvlText w:val="%3."/>
      <w:lvlJc w:val="right"/>
      <w:pPr>
        <w:ind w:left="3225" w:hanging="180"/>
      </w:pPr>
    </w:lvl>
    <w:lvl w:ilvl="3" w:tplc="0416000F" w:tentative="1">
      <w:start w:val="1"/>
      <w:numFmt w:val="decimal"/>
      <w:lvlText w:val="%4."/>
      <w:lvlJc w:val="left"/>
      <w:pPr>
        <w:ind w:left="3945" w:hanging="360"/>
      </w:pPr>
    </w:lvl>
    <w:lvl w:ilvl="4" w:tplc="04160019" w:tentative="1">
      <w:start w:val="1"/>
      <w:numFmt w:val="lowerLetter"/>
      <w:lvlText w:val="%5."/>
      <w:lvlJc w:val="left"/>
      <w:pPr>
        <w:ind w:left="4665" w:hanging="360"/>
      </w:pPr>
    </w:lvl>
    <w:lvl w:ilvl="5" w:tplc="0416001B" w:tentative="1">
      <w:start w:val="1"/>
      <w:numFmt w:val="lowerRoman"/>
      <w:lvlText w:val="%6."/>
      <w:lvlJc w:val="right"/>
      <w:pPr>
        <w:ind w:left="5385" w:hanging="180"/>
      </w:pPr>
    </w:lvl>
    <w:lvl w:ilvl="6" w:tplc="0416000F" w:tentative="1">
      <w:start w:val="1"/>
      <w:numFmt w:val="decimal"/>
      <w:lvlText w:val="%7."/>
      <w:lvlJc w:val="left"/>
      <w:pPr>
        <w:ind w:left="6105" w:hanging="360"/>
      </w:pPr>
    </w:lvl>
    <w:lvl w:ilvl="7" w:tplc="04160019" w:tentative="1">
      <w:start w:val="1"/>
      <w:numFmt w:val="lowerLetter"/>
      <w:lvlText w:val="%8."/>
      <w:lvlJc w:val="left"/>
      <w:pPr>
        <w:ind w:left="6825" w:hanging="360"/>
      </w:pPr>
    </w:lvl>
    <w:lvl w:ilvl="8" w:tplc="0416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5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6" w15:restartNumberingAfterBreak="0">
    <w:nsid w:val="0E37018C"/>
    <w:multiLevelType w:val="hybridMultilevel"/>
    <w:tmpl w:val="F47A7424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6917DAE"/>
    <w:multiLevelType w:val="hybridMultilevel"/>
    <w:tmpl w:val="9DDC679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F86FF4"/>
    <w:multiLevelType w:val="hybridMultilevel"/>
    <w:tmpl w:val="66E4CED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2787E11"/>
    <w:multiLevelType w:val="hybridMultilevel"/>
    <w:tmpl w:val="4022A5E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AA53996"/>
    <w:multiLevelType w:val="hybridMultilevel"/>
    <w:tmpl w:val="1A34A9EE"/>
    <w:lvl w:ilvl="0" w:tplc="39EEC1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0A448E1"/>
    <w:multiLevelType w:val="hybridMultilevel"/>
    <w:tmpl w:val="3F2025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3CB2338F"/>
    <w:multiLevelType w:val="hybridMultilevel"/>
    <w:tmpl w:val="601A1AA6"/>
    <w:lvl w:ilvl="0" w:tplc="194E0C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CF666D0"/>
    <w:multiLevelType w:val="hybridMultilevel"/>
    <w:tmpl w:val="3C8E6698"/>
    <w:lvl w:ilvl="0" w:tplc="FFFFFFF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5" w:hanging="360"/>
      </w:pPr>
    </w:lvl>
    <w:lvl w:ilvl="2" w:tplc="FFFFFFFF" w:tentative="1">
      <w:start w:val="1"/>
      <w:numFmt w:val="lowerRoman"/>
      <w:lvlText w:val="%3."/>
      <w:lvlJc w:val="right"/>
      <w:pPr>
        <w:ind w:left="2865" w:hanging="180"/>
      </w:pPr>
    </w:lvl>
    <w:lvl w:ilvl="3" w:tplc="FFFFFFFF" w:tentative="1">
      <w:start w:val="1"/>
      <w:numFmt w:val="decimal"/>
      <w:lvlText w:val="%4."/>
      <w:lvlJc w:val="left"/>
      <w:pPr>
        <w:ind w:left="3585" w:hanging="360"/>
      </w:pPr>
    </w:lvl>
    <w:lvl w:ilvl="4" w:tplc="FFFFFFFF" w:tentative="1">
      <w:start w:val="1"/>
      <w:numFmt w:val="lowerLetter"/>
      <w:lvlText w:val="%5."/>
      <w:lvlJc w:val="left"/>
      <w:pPr>
        <w:ind w:left="4305" w:hanging="360"/>
      </w:pPr>
    </w:lvl>
    <w:lvl w:ilvl="5" w:tplc="FFFFFFFF" w:tentative="1">
      <w:start w:val="1"/>
      <w:numFmt w:val="lowerRoman"/>
      <w:lvlText w:val="%6."/>
      <w:lvlJc w:val="right"/>
      <w:pPr>
        <w:ind w:left="5025" w:hanging="180"/>
      </w:pPr>
    </w:lvl>
    <w:lvl w:ilvl="6" w:tplc="FFFFFFFF" w:tentative="1">
      <w:start w:val="1"/>
      <w:numFmt w:val="decimal"/>
      <w:lvlText w:val="%7."/>
      <w:lvlJc w:val="left"/>
      <w:pPr>
        <w:ind w:left="5745" w:hanging="360"/>
      </w:pPr>
    </w:lvl>
    <w:lvl w:ilvl="7" w:tplc="FFFFFFFF" w:tentative="1">
      <w:start w:val="1"/>
      <w:numFmt w:val="lowerLetter"/>
      <w:lvlText w:val="%8."/>
      <w:lvlJc w:val="left"/>
      <w:pPr>
        <w:ind w:left="6465" w:hanging="360"/>
      </w:pPr>
    </w:lvl>
    <w:lvl w:ilvl="8" w:tplc="FFFFFFFF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6" w15:restartNumberingAfterBreak="0">
    <w:nsid w:val="4211538E"/>
    <w:multiLevelType w:val="hybridMultilevel"/>
    <w:tmpl w:val="9D983F04"/>
    <w:lvl w:ilvl="0" w:tplc="067865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F7B73C6"/>
    <w:multiLevelType w:val="hybridMultilevel"/>
    <w:tmpl w:val="6F04769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19C1357"/>
    <w:multiLevelType w:val="hybridMultilevel"/>
    <w:tmpl w:val="24949AC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7156498D"/>
    <w:multiLevelType w:val="hybridMultilevel"/>
    <w:tmpl w:val="2BB2CEC0"/>
    <w:lvl w:ilvl="0" w:tplc="2E084A6A">
      <w:start w:val="1"/>
      <w:numFmt w:val="decimal"/>
      <w:lvlText w:val="%1."/>
      <w:lvlJc w:val="left"/>
      <w:pPr>
        <w:ind w:left="133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55" w:hanging="360"/>
      </w:pPr>
    </w:lvl>
    <w:lvl w:ilvl="2" w:tplc="0416001B" w:tentative="1">
      <w:start w:val="1"/>
      <w:numFmt w:val="lowerRoman"/>
      <w:lvlText w:val="%3."/>
      <w:lvlJc w:val="right"/>
      <w:pPr>
        <w:ind w:left="2775" w:hanging="180"/>
      </w:pPr>
    </w:lvl>
    <w:lvl w:ilvl="3" w:tplc="0416000F" w:tentative="1">
      <w:start w:val="1"/>
      <w:numFmt w:val="decimal"/>
      <w:lvlText w:val="%4."/>
      <w:lvlJc w:val="left"/>
      <w:pPr>
        <w:ind w:left="3495" w:hanging="360"/>
      </w:pPr>
    </w:lvl>
    <w:lvl w:ilvl="4" w:tplc="04160019" w:tentative="1">
      <w:start w:val="1"/>
      <w:numFmt w:val="lowerLetter"/>
      <w:lvlText w:val="%5."/>
      <w:lvlJc w:val="left"/>
      <w:pPr>
        <w:ind w:left="4215" w:hanging="360"/>
      </w:pPr>
    </w:lvl>
    <w:lvl w:ilvl="5" w:tplc="0416001B" w:tentative="1">
      <w:start w:val="1"/>
      <w:numFmt w:val="lowerRoman"/>
      <w:lvlText w:val="%6."/>
      <w:lvlJc w:val="right"/>
      <w:pPr>
        <w:ind w:left="4935" w:hanging="180"/>
      </w:pPr>
    </w:lvl>
    <w:lvl w:ilvl="6" w:tplc="0416000F" w:tentative="1">
      <w:start w:val="1"/>
      <w:numFmt w:val="decimal"/>
      <w:lvlText w:val="%7."/>
      <w:lvlJc w:val="left"/>
      <w:pPr>
        <w:ind w:left="5655" w:hanging="360"/>
      </w:pPr>
    </w:lvl>
    <w:lvl w:ilvl="7" w:tplc="04160019" w:tentative="1">
      <w:start w:val="1"/>
      <w:numFmt w:val="lowerLetter"/>
      <w:lvlText w:val="%8."/>
      <w:lvlJc w:val="left"/>
      <w:pPr>
        <w:ind w:left="6375" w:hanging="360"/>
      </w:pPr>
    </w:lvl>
    <w:lvl w:ilvl="8" w:tplc="0416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21" w15:restartNumberingAfterBreak="0">
    <w:nsid w:val="738C16DC"/>
    <w:multiLevelType w:val="hybridMultilevel"/>
    <w:tmpl w:val="383A89B0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387145176">
    <w:abstractNumId w:val="0"/>
  </w:num>
  <w:num w:numId="2" w16cid:durableId="1131947787">
    <w:abstractNumId w:val="0"/>
  </w:num>
  <w:num w:numId="3" w16cid:durableId="128255293">
    <w:abstractNumId w:val="5"/>
  </w:num>
  <w:num w:numId="4" w16cid:durableId="452290087">
    <w:abstractNumId w:val="2"/>
  </w:num>
  <w:num w:numId="5" w16cid:durableId="738400139">
    <w:abstractNumId w:val="19"/>
  </w:num>
  <w:num w:numId="6" w16cid:durableId="1721201553">
    <w:abstractNumId w:val="12"/>
  </w:num>
  <w:num w:numId="7" w16cid:durableId="1491024179">
    <w:abstractNumId w:val="13"/>
  </w:num>
  <w:num w:numId="8" w16cid:durableId="646664591">
    <w:abstractNumId w:val="1"/>
  </w:num>
  <w:num w:numId="9" w16cid:durableId="1454010985">
    <w:abstractNumId w:val="3"/>
  </w:num>
  <w:num w:numId="10" w16cid:durableId="300815364">
    <w:abstractNumId w:val="14"/>
  </w:num>
  <w:num w:numId="11" w16cid:durableId="2015448689">
    <w:abstractNumId w:val="4"/>
  </w:num>
  <w:num w:numId="12" w16cid:durableId="984553857">
    <w:abstractNumId w:val="10"/>
  </w:num>
  <w:num w:numId="13" w16cid:durableId="1402757149">
    <w:abstractNumId w:val="6"/>
  </w:num>
  <w:num w:numId="14" w16cid:durableId="1315990211">
    <w:abstractNumId w:val="16"/>
  </w:num>
  <w:num w:numId="15" w16cid:durableId="2106001898">
    <w:abstractNumId w:val="20"/>
  </w:num>
  <w:num w:numId="16" w16cid:durableId="189417843">
    <w:abstractNumId w:val="15"/>
  </w:num>
  <w:num w:numId="17" w16cid:durableId="1412195504">
    <w:abstractNumId w:val="21"/>
  </w:num>
  <w:num w:numId="18" w16cid:durableId="1191577414">
    <w:abstractNumId w:val="11"/>
  </w:num>
  <w:num w:numId="19" w16cid:durableId="1982298187">
    <w:abstractNumId w:val="9"/>
  </w:num>
  <w:num w:numId="20" w16cid:durableId="1683169630">
    <w:abstractNumId w:val="18"/>
  </w:num>
  <w:num w:numId="21" w16cid:durableId="889653670">
    <w:abstractNumId w:val="17"/>
  </w:num>
  <w:num w:numId="22" w16cid:durableId="98566584">
    <w:abstractNumId w:val="7"/>
  </w:num>
  <w:num w:numId="23" w16cid:durableId="14957559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821"/>
    <w:rsid w:val="00010379"/>
    <w:rsid w:val="00036DEF"/>
    <w:rsid w:val="00040255"/>
    <w:rsid w:val="0005497B"/>
    <w:rsid w:val="000662BD"/>
    <w:rsid w:val="000D301E"/>
    <w:rsid w:val="000E5836"/>
    <w:rsid w:val="00112DA0"/>
    <w:rsid w:val="00115045"/>
    <w:rsid w:val="0013294A"/>
    <w:rsid w:val="0016409D"/>
    <w:rsid w:val="001751A2"/>
    <w:rsid w:val="001D01EA"/>
    <w:rsid w:val="001D3753"/>
    <w:rsid w:val="001E60AC"/>
    <w:rsid w:val="00207594"/>
    <w:rsid w:val="00341821"/>
    <w:rsid w:val="00387526"/>
    <w:rsid w:val="003A3E47"/>
    <w:rsid w:val="003E7842"/>
    <w:rsid w:val="004211E4"/>
    <w:rsid w:val="00430FBF"/>
    <w:rsid w:val="004542E5"/>
    <w:rsid w:val="004654E3"/>
    <w:rsid w:val="00486FE9"/>
    <w:rsid w:val="00515458"/>
    <w:rsid w:val="00572DD8"/>
    <w:rsid w:val="00583C85"/>
    <w:rsid w:val="005F39E0"/>
    <w:rsid w:val="00607CC8"/>
    <w:rsid w:val="006510E0"/>
    <w:rsid w:val="00655EEC"/>
    <w:rsid w:val="0068612F"/>
    <w:rsid w:val="006B0D38"/>
    <w:rsid w:val="006C085E"/>
    <w:rsid w:val="006F5CEA"/>
    <w:rsid w:val="006F60B2"/>
    <w:rsid w:val="00727677"/>
    <w:rsid w:val="0079671D"/>
    <w:rsid w:val="008866E4"/>
    <w:rsid w:val="0089034D"/>
    <w:rsid w:val="00921B6E"/>
    <w:rsid w:val="00942ADD"/>
    <w:rsid w:val="00985EE5"/>
    <w:rsid w:val="009F54C8"/>
    <w:rsid w:val="00A85DAE"/>
    <w:rsid w:val="00B11748"/>
    <w:rsid w:val="00B30033"/>
    <w:rsid w:val="00B544DF"/>
    <w:rsid w:val="00BA74BC"/>
    <w:rsid w:val="00BF4B61"/>
    <w:rsid w:val="00C02697"/>
    <w:rsid w:val="00C17F0E"/>
    <w:rsid w:val="00C452E0"/>
    <w:rsid w:val="00D133E5"/>
    <w:rsid w:val="00D22D50"/>
    <w:rsid w:val="00D37F26"/>
    <w:rsid w:val="00D97369"/>
    <w:rsid w:val="00DC047C"/>
    <w:rsid w:val="00DD175D"/>
    <w:rsid w:val="00DE0D7C"/>
    <w:rsid w:val="00E96106"/>
    <w:rsid w:val="00EC392F"/>
    <w:rsid w:val="00F218F1"/>
    <w:rsid w:val="00F3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F54AF58"/>
  <w15:chartTrackingRefBased/>
  <w15:docId w15:val="{0A73E245-139F-4934-B122-A57F99F55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3A49"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rsid w:val="00F33A49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link w:val="CorpodetextoCh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textoChar">
    <w:name w:val="Corpo de texto Char"/>
    <w:basedOn w:val="Fontepargpadro"/>
    <w:link w:val="Corpodetexto"/>
    <w:rsid w:val="00DD175D"/>
    <w:rPr>
      <w:lang w:val="en-US" w:eastAsia="en-US" w:bidi="ar-SA"/>
    </w:rPr>
  </w:style>
  <w:style w:type="paragraph" w:styleId="Textodebalo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A3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s\Download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40992-D4E8-4322-90D3-1511105EB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118</TotalTime>
  <Pages>4</Pages>
  <Words>990</Words>
  <Characters>5352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maris</dc:creator>
  <cp:keywords/>
  <dc:description/>
  <cp:lastModifiedBy>Mariana Sampaio</cp:lastModifiedBy>
  <cp:revision>35</cp:revision>
  <cp:lastPrinted>2022-08-29T02:22:00Z</cp:lastPrinted>
  <dcterms:created xsi:type="dcterms:W3CDTF">2022-08-27T22:01:00Z</dcterms:created>
  <dcterms:modified xsi:type="dcterms:W3CDTF">2022-09-04T20:47:00Z</dcterms:modified>
</cp:coreProperties>
</file>