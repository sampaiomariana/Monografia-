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751A8" w14:textId="55522A4A" w:rsidR="003C7438" w:rsidRPr="00D630BA" w:rsidRDefault="00D630BA">
      <w:pPr>
        <w:pStyle w:val="Ttulo"/>
      </w:pPr>
      <w:r w:rsidRPr="00D630BA">
        <w:t>Projeto Final de Engenharia de Compu</w:t>
      </w:r>
      <w:r>
        <w:t>tação 2</w:t>
      </w:r>
    </w:p>
    <w:p w14:paraId="17C46ABB" w14:textId="7FF31095" w:rsidR="003C7438" w:rsidRDefault="00D630BA">
      <w:pPr>
        <w:pStyle w:val="Ttulo"/>
      </w:pPr>
      <w:r>
        <w:t>Plano de iteração</w:t>
      </w:r>
    </w:p>
    <w:p w14:paraId="29F87E38" w14:textId="77777777" w:rsidR="003D20BC" w:rsidRPr="003D20BC" w:rsidRDefault="003D20BC" w:rsidP="003D20BC"/>
    <w:p w14:paraId="3D0EFDBD" w14:textId="141009A6" w:rsidR="003C7438" w:rsidRPr="008A4D87" w:rsidRDefault="008A4D87" w:rsidP="008A4D87">
      <w:pPr>
        <w:pStyle w:val="Ttulo1"/>
      </w:pPr>
      <w:r>
        <w:t xml:space="preserve">1.  </w:t>
      </w:r>
      <w:r w:rsidR="00D630BA">
        <w:t>Marcos Importantes</w:t>
      </w:r>
    </w:p>
    <w:p w14:paraId="3DDCDC0C" w14:textId="2C00834F" w:rsidR="00D630BA" w:rsidRPr="00CB1818" w:rsidRDefault="00D630BA" w:rsidP="00D630BA">
      <w:pPr>
        <w:pStyle w:val="Corpodetexto"/>
        <w:ind w:left="0"/>
      </w:pPr>
      <w:r w:rsidRPr="00CB1818">
        <w:t xml:space="preserve">Nesta etapa estão descritos os principais marcos, ou seja, atividades que são extremamente relevantes para o desenvolvimento do projeto. Sendo assim, os marcos que aqui estão representados fazem parte da etapa de fase de elaboração do projeto. </w:t>
      </w:r>
    </w:p>
    <w:p w14:paraId="2ABA4238" w14:textId="77777777" w:rsidR="00E82F26" w:rsidRPr="00CB1818" w:rsidRDefault="00E82F26" w:rsidP="00D630BA">
      <w:pPr>
        <w:pStyle w:val="Corpodetexto"/>
        <w:ind w:left="0"/>
        <w:rPr>
          <w:sz w:val="22"/>
          <w:szCs w:val="22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CB1818" w14:paraId="4F9D5F56" w14:textId="77777777">
        <w:tc>
          <w:tcPr>
            <w:tcW w:w="4608" w:type="dxa"/>
          </w:tcPr>
          <w:p w14:paraId="5B1EF62E" w14:textId="68631531" w:rsidR="003C7438" w:rsidRPr="00CB1818" w:rsidRDefault="00D630BA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CB1818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14:paraId="4DD71715" w14:textId="38FF2463" w:rsidR="003C7438" w:rsidRPr="00CB1818" w:rsidRDefault="003C7438">
            <w:pPr>
              <w:rPr>
                <w:rFonts w:ascii="Arial" w:hAnsi="Arial" w:cs="Arial"/>
                <w:b/>
                <w:bCs/>
              </w:rPr>
            </w:pPr>
            <w:r w:rsidRPr="00CB1818">
              <w:rPr>
                <w:rFonts w:ascii="Arial" w:hAnsi="Arial" w:cs="Arial"/>
                <w:b/>
                <w:bCs/>
              </w:rPr>
              <w:t>Dat</w:t>
            </w:r>
            <w:r w:rsidR="00D630BA" w:rsidRPr="00CB1818">
              <w:rPr>
                <w:rFonts w:ascii="Arial" w:hAnsi="Arial" w:cs="Arial"/>
                <w:b/>
                <w:bCs/>
              </w:rPr>
              <w:t>a</w:t>
            </w:r>
          </w:p>
        </w:tc>
      </w:tr>
      <w:tr w:rsidR="003C7438" w:rsidRPr="00CB1818" w14:paraId="5A361D1F" w14:textId="77777777">
        <w:tc>
          <w:tcPr>
            <w:tcW w:w="4608" w:type="dxa"/>
          </w:tcPr>
          <w:p w14:paraId="635F56DC" w14:textId="29824C9F" w:rsidR="003C7438" w:rsidRPr="00CB1818" w:rsidRDefault="00D630BA">
            <w:r w:rsidRPr="00CB1818">
              <w:t xml:space="preserve">Caderno de arquitetura  </w:t>
            </w:r>
          </w:p>
        </w:tc>
        <w:tc>
          <w:tcPr>
            <w:tcW w:w="1872" w:type="dxa"/>
          </w:tcPr>
          <w:p w14:paraId="5B940FFC" w14:textId="6D9514CC" w:rsidR="003C7438" w:rsidRPr="00CB1818" w:rsidRDefault="00CC4958">
            <w:r w:rsidRPr="00A22913">
              <w:t>20/11/2022</w:t>
            </w:r>
          </w:p>
        </w:tc>
      </w:tr>
      <w:tr w:rsidR="003C7438" w:rsidRPr="00CB1818" w14:paraId="2C4F2801" w14:textId="77777777" w:rsidTr="00A22913">
        <w:tc>
          <w:tcPr>
            <w:tcW w:w="4608" w:type="dxa"/>
          </w:tcPr>
          <w:p w14:paraId="690821A6" w14:textId="0BEA7DD1" w:rsidR="003C7438" w:rsidRPr="00CB1818" w:rsidRDefault="00D630BA">
            <w:r w:rsidRPr="00CB1818">
              <w:t xml:space="preserve">Arquitetura </w:t>
            </w:r>
            <w:r w:rsidR="002434EE" w:rsidRPr="00CB1818">
              <w:t>c</w:t>
            </w:r>
            <w:r w:rsidRPr="00CB1818">
              <w:t xml:space="preserve">andidata </w:t>
            </w:r>
            <w:r w:rsidR="002434EE" w:rsidRPr="00CB1818">
              <w:t>d</w:t>
            </w:r>
            <w:r w:rsidRPr="00CB1818">
              <w:t>efinida</w:t>
            </w:r>
            <w:r w:rsidR="002434EE" w:rsidRPr="00CB1818">
              <w:t xml:space="preserve"> usando o método SAAM</w:t>
            </w:r>
          </w:p>
        </w:tc>
        <w:tc>
          <w:tcPr>
            <w:tcW w:w="1872" w:type="dxa"/>
            <w:shd w:val="clear" w:color="auto" w:fill="FFFFFF" w:themeFill="background1"/>
          </w:tcPr>
          <w:p w14:paraId="77FFD304" w14:textId="5113D0BD" w:rsidR="003C7438" w:rsidRPr="00CB1818" w:rsidRDefault="00A22913">
            <w:r w:rsidRPr="00A22913">
              <w:t>10</w:t>
            </w:r>
            <w:r w:rsidR="00CC4958" w:rsidRPr="00A22913">
              <w:t>/</w:t>
            </w:r>
            <w:r w:rsidRPr="00A22913">
              <w:t>12</w:t>
            </w:r>
            <w:r w:rsidR="00CC4958" w:rsidRPr="00A22913">
              <w:t>/2022</w:t>
            </w:r>
          </w:p>
        </w:tc>
      </w:tr>
      <w:tr w:rsidR="003C7438" w:rsidRPr="00CB1818" w14:paraId="682E801A" w14:textId="77777777">
        <w:tc>
          <w:tcPr>
            <w:tcW w:w="4608" w:type="dxa"/>
          </w:tcPr>
          <w:p w14:paraId="73BE8966" w14:textId="74E579B2" w:rsidR="003C7438" w:rsidRPr="00CB1818" w:rsidRDefault="00D630BA">
            <w:r w:rsidRPr="00CB1818">
              <w:t xml:space="preserve">Implementação do </w:t>
            </w:r>
            <w:r w:rsidR="002434EE" w:rsidRPr="00CB1818">
              <w:t>m</w:t>
            </w:r>
            <w:r w:rsidRPr="00CB1818">
              <w:t>ockup</w:t>
            </w:r>
            <w:r w:rsidR="002434EE" w:rsidRPr="00CB1818">
              <w:t xml:space="preserve"> com a arquitetura candidata</w:t>
            </w:r>
          </w:p>
        </w:tc>
        <w:tc>
          <w:tcPr>
            <w:tcW w:w="1872" w:type="dxa"/>
          </w:tcPr>
          <w:p w14:paraId="6FAA027E" w14:textId="46BF34E5" w:rsidR="003C7438" w:rsidRPr="00A22913" w:rsidRDefault="00A22913">
            <w:r w:rsidRPr="00A22913">
              <w:t>14</w:t>
            </w:r>
            <w:r w:rsidR="00CC4958" w:rsidRPr="00A22913">
              <w:t>/12/2022</w:t>
            </w:r>
          </w:p>
        </w:tc>
      </w:tr>
      <w:tr w:rsidR="003C7438" w:rsidRPr="00CB1818" w14:paraId="336175F2" w14:textId="77777777" w:rsidTr="00A22913">
        <w:tc>
          <w:tcPr>
            <w:tcW w:w="4608" w:type="dxa"/>
          </w:tcPr>
          <w:p w14:paraId="5AF547AD" w14:textId="40EE5542" w:rsidR="003C7438" w:rsidRPr="00CB1818" w:rsidRDefault="00D630BA">
            <w:r w:rsidRPr="00CB1818">
              <w:t xml:space="preserve">Teste de </w:t>
            </w:r>
            <w:r w:rsidR="002434EE" w:rsidRPr="00CB1818">
              <w:t>f</w:t>
            </w:r>
            <w:r w:rsidRPr="00CB1818">
              <w:t xml:space="preserve">uncionalidade do </w:t>
            </w:r>
            <w:r w:rsidR="002434EE" w:rsidRPr="00CB1818">
              <w:t>m</w:t>
            </w:r>
            <w:r w:rsidRPr="00CB1818">
              <w:t>oc</w:t>
            </w:r>
            <w:r w:rsidR="002434EE" w:rsidRPr="00CB1818">
              <w:t>kup</w:t>
            </w:r>
          </w:p>
        </w:tc>
        <w:tc>
          <w:tcPr>
            <w:tcW w:w="1872" w:type="dxa"/>
            <w:shd w:val="clear" w:color="auto" w:fill="FFFFFF" w:themeFill="background1"/>
          </w:tcPr>
          <w:p w14:paraId="0ECB96B6" w14:textId="366CB156" w:rsidR="003C7438" w:rsidRPr="00A22913" w:rsidRDefault="00A22913">
            <w:r w:rsidRPr="00A22913">
              <w:t>25</w:t>
            </w:r>
            <w:r w:rsidR="00CC4958" w:rsidRPr="00A22913">
              <w:t>/12/2022</w:t>
            </w:r>
          </w:p>
        </w:tc>
      </w:tr>
      <w:tr w:rsidR="002434EE" w:rsidRPr="00CB1818" w14:paraId="34E62868" w14:textId="77777777" w:rsidTr="00A22913">
        <w:tc>
          <w:tcPr>
            <w:tcW w:w="4608" w:type="dxa"/>
          </w:tcPr>
          <w:p w14:paraId="162055D2" w14:textId="33BA8821" w:rsidR="002434EE" w:rsidRPr="00CB1818" w:rsidRDefault="002434EE">
            <w:r w:rsidRPr="00CB1818">
              <w:t>Implementação do protótipo</w:t>
            </w:r>
          </w:p>
        </w:tc>
        <w:tc>
          <w:tcPr>
            <w:tcW w:w="1872" w:type="dxa"/>
            <w:shd w:val="clear" w:color="auto" w:fill="FFFFFF" w:themeFill="background1"/>
          </w:tcPr>
          <w:p w14:paraId="718921E4" w14:textId="27D56387" w:rsidR="002434EE" w:rsidRPr="00CB1818" w:rsidRDefault="00A22913">
            <w:r>
              <w:t>30/12/2022</w:t>
            </w:r>
          </w:p>
        </w:tc>
      </w:tr>
      <w:tr w:rsidR="002434EE" w:rsidRPr="00CB1818" w14:paraId="084FA17F" w14:textId="77777777">
        <w:tc>
          <w:tcPr>
            <w:tcW w:w="4608" w:type="dxa"/>
          </w:tcPr>
          <w:p w14:paraId="4472DE43" w14:textId="24577F4D" w:rsidR="002434EE" w:rsidRPr="00CB1818" w:rsidRDefault="002434EE">
            <w:r w:rsidRPr="00CB1818">
              <w:t>Teste de funcionalidade do protótipo</w:t>
            </w:r>
          </w:p>
        </w:tc>
        <w:tc>
          <w:tcPr>
            <w:tcW w:w="1872" w:type="dxa"/>
          </w:tcPr>
          <w:p w14:paraId="05C59772" w14:textId="5E3074D0" w:rsidR="002434EE" w:rsidRPr="00CB1818" w:rsidRDefault="00A22913">
            <w:r>
              <w:t>03</w:t>
            </w:r>
            <w:r w:rsidR="00CC4958" w:rsidRPr="00CB1818">
              <w:t>/</w:t>
            </w:r>
            <w:r>
              <w:t>01</w:t>
            </w:r>
            <w:r w:rsidR="00CC4958" w:rsidRPr="00CB1818">
              <w:t>/202</w:t>
            </w:r>
            <w:r>
              <w:t>3</w:t>
            </w:r>
          </w:p>
        </w:tc>
      </w:tr>
      <w:tr w:rsidR="002434EE" w:rsidRPr="00CB1818" w14:paraId="03D4F124" w14:textId="77777777">
        <w:tc>
          <w:tcPr>
            <w:tcW w:w="4608" w:type="dxa"/>
          </w:tcPr>
          <w:p w14:paraId="03EACEB5" w14:textId="2A6547B1" w:rsidR="002434EE" w:rsidRPr="00CB1818" w:rsidRDefault="002434EE">
            <w:r w:rsidRPr="00CB1818">
              <w:t xml:space="preserve">Avaliação da arquitetura </w:t>
            </w:r>
          </w:p>
        </w:tc>
        <w:tc>
          <w:tcPr>
            <w:tcW w:w="1872" w:type="dxa"/>
          </w:tcPr>
          <w:p w14:paraId="6208BA03" w14:textId="29005025" w:rsidR="002434EE" w:rsidRPr="00CB1818" w:rsidRDefault="00A22913">
            <w:r>
              <w:t>05</w:t>
            </w:r>
            <w:r w:rsidR="00CC4958" w:rsidRPr="00CB1818">
              <w:t>/</w:t>
            </w:r>
            <w:r>
              <w:t>01</w:t>
            </w:r>
            <w:r w:rsidR="00CC4958" w:rsidRPr="00CB1818">
              <w:t>/202</w:t>
            </w:r>
            <w:r>
              <w:t>3</w:t>
            </w:r>
          </w:p>
        </w:tc>
      </w:tr>
      <w:bookmarkEnd w:id="0"/>
    </w:tbl>
    <w:p w14:paraId="3CF696BC" w14:textId="77777777" w:rsidR="003C7438" w:rsidRPr="002434EE" w:rsidRDefault="003C7438">
      <w:pPr>
        <w:pStyle w:val="Corpodetexto"/>
        <w:ind w:left="0"/>
      </w:pPr>
    </w:p>
    <w:p w14:paraId="0FB2B2B2" w14:textId="40DA166F" w:rsidR="000561FC" w:rsidRDefault="008A4D87" w:rsidP="008B7944">
      <w:pPr>
        <w:pStyle w:val="Ttulo1"/>
        <w:rPr>
          <w:rFonts w:ascii="Times" w:hAnsi="Times"/>
          <w:b w:val="0"/>
          <w:color w:val="0000FF"/>
          <w:sz w:val="20"/>
        </w:rPr>
      </w:pPr>
      <w:r>
        <w:t xml:space="preserve">2.  </w:t>
      </w:r>
      <w:r w:rsidR="004246E6">
        <w:t>Objetivos de alto nível</w:t>
      </w:r>
    </w:p>
    <w:p w14:paraId="099B8734" w14:textId="2467334B" w:rsidR="008B7944" w:rsidRPr="00E82F26" w:rsidRDefault="008B7944" w:rsidP="008B7944">
      <w:pPr>
        <w:rPr>
          <w:sz w:val="22"/>
          <w:szCs w:val="22"/>
        </w:rPr>
      </w:pPr>
    </w:p>
    <w:p w14:paraId="26279BD7" w14:textId="7C940C96" w:rsidR="008B7944" w:rsidRPr="00CB1818" w:rsidRDefault="008B7944" w:rsidP="008B7944">
      <w:pPr>
        <w:pStyle w:val="PargrafodaLista"/>
        <w:numPr>
          <w:ilvl w:val="0"/>
          <w:numId w:val="39"/>
        </w:numPr>
      </w:pPr>
      <w:r w:rsidRPr="00CB1818">
        <w:t xml:space="preserve">Desenvolver a arquitetura candidata seguindo a </w:t>
      </w:r>
      <w:r w:rsidR="00B93FAE">
        <w:t>configuração do processo sugerido.</w:t>
      </w:r>
    </w:p>
    <w:p w14:paraId="75D96FC0" w14:textId="773047B2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Entregar cenários que foram abordados no momento de desenvolver a arquitetura do sistema</w:t>
      </w:r>
      <w:r w:rsidR="00B93FAE">
        <w:t>.</w:t>
      </w:r>
    </w:p>
    <w:p w14:paraId="0310D652" w14:textId="1B6C13DD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Realizar a integração do mockup com o banco de dados.</w:t>
      </w:r>
    </w:p>
    <w:p w14:paraId="37E4DED1" w14:textId="62D6D2EB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Apresentar o mockup com banco de dados.</w:t>
      </w:r>
    </w:p>
    <w:p w14:paraId="62704F3A" w14:textId="043CCA99" w:rsidR="006E2508" w:rsidRPr="00CB1818" w:rsidRDefault="006E2508" w:rsidP="006E2508">
      <w:pPr>
        <w:pStyle w:val="PargrafodaLista"/>
        <w:numPr>
          <w:ilvl w:val="0"/>
          <w:numId w:val="39"/>
        </w:numPr>
      </w:pPr>
      <w:r w:rsidRPr="00CB1818">
        <w:t>Entregar cenários refinados para a implementação do protótipo.</w:t>
      </w:r>
    </w:p>
    <w:p w14:paraId="2B34EF6E" w14:textId="56B3C742" w:rsidR="003E3647" w:rsidRPr="00B93FAE" w:rsidRDefault="003E3647" w:rsidP="006E2508">
      <w:pPr>
        <w:pStyle w:val="PargrafodaLista"/>
        <w:numPr>
          <w:ilvl w:val="0"/>
          <w:numId w:val="39"/>
        </w:numPr>
        <w:rPr>
          <w:sz w:val="18"/>
          <w:szCs w:val="18"/>
        </w:rPr>
      </w:pPr>
      <w:r w:rsidRPr="00CB1818">
        <w:t>Apresentar o protótipo(demonstração).</w:t>
      </w:r>
    </w:p>
    <w:p w14:paraId="49F0170D" w14:textId="23C76FBE" w:rsidR="00B93FAE" w:rsidRPr="00CB1818" w:rsidRDefault="00B93FAE" w:rsidP="006E2508">
      <w:pPr>
        <w:pStyle w:val="PargrafodaLista"/>
        <w:numPr>
          <w:ilvl w:val="0"/>
          <w:numId w:val="39"/>
        </w:numPr>
        <w:rPr>
          <w:sz w:val="18"/>
          <w:szCs w:val="18"/>
        </w:rPr>
      </w:pPr>
      <w:r>
        <w:t>Realizar avaliação da arquitetura de software seguindo o método SAAM.</w:t>
      </w:r>
    </w:p>
    <w:p w14:paraId="3B835350" w14:textId="77777777" w:rsidR="003E3647" w:rsidRPr="008B7944" w:rsidRDefault="003E3647" w:rsidP="003E3647">
      <w:pPr>
        <w:pStyle w:val="PargrafodaLista"/>
      </w:pPr>
    </w:p>
    <w:p w14:paraId="4D9D6757" w14:textId="4FD3387B" w:rsidR="00A15332" w:rsidRDefault="008A4D87" w:rsidP="00707E2F">
      <w:pPr>
        <w:pStyle w:val="Ttulo1"/>
      </w:pPr>
      <w:r>
        <w:t xml:space="preserve">3.  </w:t>
      </w:r>
      <w:r w:rsidR="003E3647">
        <w:t>Atribuições de item de trabalho</w:t>
      </w:r>
    </w:p>
    <w:p w14:paraId="752A99C7" w14:textId="226545BC" w:rsidR="00707E2F" w:rsidRPr="00CB1818" w:rsidRDefault="00707E2F" w:rsidP="00707E2F">
      <w:r w:rsidRPr="00CB1818">
        <w:t xml:space="preserve">A escala de prioridade atribuída foi de 1 </w:t>
      </w:r>
      <w:r w:rsidR="00AE7081" w:rsidRPr="00CB1818">
        <w:t>a</w:t>
      </w:r>
      <w:r w:rsidRPr="00CB1818">
        <w:t xml:space="preserve"> 3, sendo 3 a maior prioridade, 2 a média prioridade e 1 a menor prioridade dentre as atividades listadas. </w:t>
      </w:r>
      <w:r w:rsidR="005B6D4C" w:rsidRPr="00CB1818">
        <w:t>Todas as atribuições foram realizadas de maneira individual, visto que se trata de um projeto final de graduação em Engenharia de Computação.</w:t>
      </w:r>
    </w:p>
    <w:p w14:paraId="43520B21" w14:textId="3D81B9F8" w:rsidR="00101326" w:rsidRPr="00CB1818" w:rsidRDefault="00101326" w:rsidP="00707E2F">
      <w:pPr>
        <w:rPr>
          <w:sz w:val="18"/>
          <w:szCs w:val="18"/>
        </w:rPr>
      </w:pPr>
    </w:p>
    <w:p w14:paraId="34C835C9" w14:textId="7FC43FED" w:rsidR="00101326" w:rsidRDefault="00101326" w:rsidP="00707E2F"/>
    <w:p w14:paraId="26D5541F" w14:textId="6108E7D3" w:rsidR="00101326" w:rsidRDefault="00101326" w:rsidP="00707E2F"/>
    <w:p w14:paraId="2DB27D31" w14:textId="33799E16" w:rsidR="00101326" w:rsidRDefault="00101326" w:rsidP="00707E2F"/>
    <w:p w14:paraId="5BB2914D" w14:textId="6C7D129C" w:rsidR="00101326" w:rsidRDefault="00101326" w:rsidP="00707E2F"/>
    <w:p w14:paraId="153FCA22" w14:textId="4B3A3DB6" w:rsidR="00101326" w:rsidRDefault="00101326" w:rsidP="00707E2F"/>
    <w:p w14:paraId="145E5446" w14:textId="01D3BD27" w:rsidR="00101326" w:rsidRDefault="00101326" w:rsidP="00707E2F"/>
    <w:p w14:paraId="330C2BBA" w14:textId="74F65F01" w:rsidR="00101326" w:rsidRDefault="00101326" w:rsidP="00707E2F"/>
    <w:p w14:paraId="2AA79171" w14:textId="79835B10" w:rsidR="00101326" w:rsidRDefault="00101326" w:rsidP="00707E2F"/>
    <w:p w14:paraId="3F496BCD" w14:textId="7EB95C07" w:rsidR="00101326" w:rsidRDefault="00101326" w:rsidP="00707E2F"/>
    <w:p w14:paraId="280C8077" w14:textId="02A91BE4" w:rsidR="00101326" w:rsidRDefault="00101326" w:rsidP="00707E2F"/>
    <w:p w14:paraId="2C9FB852" w14:textId="77777777" w:rsidR="00101326" w:rsidRDefault="00101326" w:rsidP="00707E2F"/>
    <w:p w14:paraId="2FE725E9" w14:textId="77777777" w:rsidR="00707E2F" w:rsidRDefault="00707E2F" w:rsidP="00707E2F"/>
    <w:p w14:paraId="40FE97E5" w14:textId="77777777" w:rsidR="00707E2F" w:rsidRPr="00E82F26" w:rsidRDefault="00707E2F" w:rsidP="00707E2F">
      <w:pPr>
        <w:rPr>
          <w:sz w:val="18"/>
          <w:szCs w:val="18"/>
        </w:rPr>
      </w:pPr>
    </w:p>
    <w:tbl>
      <w:tblPr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992"/>
        <w:gridCol w:w="1134"/>
        <w:gridCol w:w="1417"/>
        <w:gridCol w:w="1560"/>
        <w:gridCol w:w="1275"/>
        <w:gridCol w:w="1418"/>
      </w:tblGrid>
      <w:tr w:rsidR="00CB0703" w:rsidRPr="00E82F26" w14:paraId="21E9036D" w14:textId="77777777" w:rsidTr="009355F7">
        <w:trPr>
          <w:trHeight w:val="728"/>
        </w:trPr>
        <w:tc>
          <w:tcPr>
            <w:tcW w:w="1702" w:type="dxa"/>
            <w:shd w:val="clear" w:color="auto" w:fill="D9D9D9"/>
          </w:tcPr>
          <w:p w14:paraId="2A924B4D" w14:textId="4AF214A8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lastRenderedPageBreak/>
              <w:t>Atividade</w:t>
            </w:r>
          </w:p>
        </w:tc>
        <w:tc>
          <w:tcPr>
            <w:tcW w:w="992" w:type="dxa"/>
            <w:shd w:val="clear" w:color="auto" w:fill="D9D9D9"/>
            <w:noWrap/>
          </w:tcPr>
          <w:p w14:paraId="495F8284" w14:textId="0C216129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 xml:space="preserve">Prioridade </w:t>
            </w:r>
          </w:p>
        </w:tc>
        <w:tc>
          <w:tcPr>
            <w:tcW w:w="1134" w:type="dxa"/>
            <w:shd w:val="clear" w:color="auto" w:fill="D9D9D9"/>
          </w:tcPr>
          <w:p w14:paraId="6DC2AB4F" w14:textId="08405922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417" w:type="dxa"/>
            <w:shd w:val="clear" w:color="auto" w:fill="D9D9D9"/>
          </w:tcPr>
          <w:p w14:paraId="6032E26B" w14:textId="46B3AC1D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1560" w:type="dxa"/>
            <w:shd w:val="clear" w:color="auto" w:fill="D9D9D9"/>
          </w:tcPr>
          <w:p w14:paraId="1B25124B" w14:textId="573335A7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Iteração de destino</w:t>
            </w:r>
          </w:p>
        </w:tc>
        <w:tc>
          <w:tcPr>
            <w:tcW w:w="1275" w:type="dxa"/>
            <w:shd w:val="clear" w:color="auto" w:fill="D9D9D9"/>
          </w:tcPr>
          <w:p w14:paraId="1D727649" w14:textId="27BDB01C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>Horas trabalhadas</w:t>
            </w:r>
            <w:r w:rsidRPr="00E82F26" w:rsidDel="008A4D87">
              <w:rPr>
                <w:b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1418" w:type="dxa"/>
            <w:shd w:val="clear" w:color="auto" w:fill="D9D9D9"/>
          </w:tcPr>
          <w:p w14:paraId="4B3095A0" w14:textId="3DDF00FF" w:rsidR="00CB0703" w:rsidRPr="00E82F26" w:rsidRDefault="00CB0703" w:rsidP="008A4D87">
            <w:pPr>
              <w:widowControl/>
              <w:spacing w:before="60" w:line="240" w:lineRule="auto"/>
              <w:rPr>
                <w:b/>
                <w:sz w:val="18"/>
                <w:szCs w:val="18"/>
                <w:lang w:eastAsia="ja-JP"/>
              </w:rPr>
            </w:pPr>
            <w:r w:rsidRPr="00E82F26">
              <w:rPr>
                <w:b/>
                <w:sz w:val="18"/>
                <w:szCs w:val="18"/>
                <w:lang w:eastAsia="ja-JP"/>
              </w:rPr>
              <w:t xml:space="preserve">Estimativa de horas trabalhadas </w:t>
            </w:r>
          </w:p>
        </w:tc>
      </w:tr>
      <w:tr w:rsidR="00CB0703" w:rsidRPr="00E82F26" w14:paraId="595D05A7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3354072" w14:textId="0B96EB49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Caderno de arquitetura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CF612B5" w14:textId="704E004A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BB62292" w14:textId="0DB8BB28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5590AFD" w14:textId="2C9483E7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Modelo do OpenUp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64075E7B" w14:textId="69FF271B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modificado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754113B" w14:textId="7DC848DE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2F25D4AF" w14:textId="662A897A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</w:tr>
      <w:tr w:rsidR="008533CA" w:rsidRPr="00E82F26" w14:paraId="509B70D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77EE09D" w14:textId="7B2BDD55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Arquitetura com </w:t>
            </w:r>
            <w:r w:rsidR="009355F7">
              <w:rPr>
                <w:lang w:eastAsia="ja-JP"/>
              </w:rPr>
              <w:t>configuração sugerida.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97BE956" w14:textId="41EB6FF6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1B35D4A" w14:textId="2D7A01B6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90E9994" w14:textId="4EEB976B" w:rsidR="008533CA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Configuração Proposta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026975D" w14:textId="239FC34E" w:rsidR="008533CA" w:rsidRPr="00E82F26" w:rsidRDefault="008533CA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modificado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389980A" w14:textId="16B3FFD8" w:rsidR="008533CA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2161A5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09A7586" w14:textId="381ACD8A" w:rsidR="008533CA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2161A5" w:rsidRPr="00E82F26">
              <w:rPr>
                <w:lang w:eastAsia="ja-JP"/>
              </w:rPr>
              <w:t xml:space="preserve"> horas </w:t>
            </w:r>
          </w:p>
        </w:tc>
      </w:tr>
      <w:tr w:rsidR="00CB0703" w:rsidRPr="00E82F26" w14:paraId="4A12F43A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60AECDD4" w14:textId="51979682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Caderno de arquitetura refinado (após incluir as alterações propostas)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D1B2904" w14:textId="781F3976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918AFC8" w14:textId="666212F9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31C8950" w14:textId="72B1DEE8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Configuração do</w:t>
            </w:r>
            <w:r w:rsidR="001670FF" w:rsidRPr="00E82F26">
              <w:rPr>
                <w:lang w:eastAsia="ja-JP"/>
              </w:rPr>
              <w:t xml:space="preserve"> OpenUp com IEEE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8CC8D11" w14:textId="3B62D663" w:rsidR="00CB0703" w:rsidRPr="00E82F26" w:rsidRDefault="00CB0703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Implementação do 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077799E6" w14:textId="3313C50A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257B6F8" w14:textId="031D9FAF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5B6D4C" w:rsidRPr="00E82F26">
              <w:rPr>
                <w:lang w:eastAsia="ja-JP"/>
              </w:rPr>
              <w:t xml:space="preserve"> horas </w:t>
            </w:r>
          </w:p>
        </w:tc>
      </w:tr>
      <w:tr w:rsidR="00CB0703" w:rsidRPr="00E82F26" w14:paraId="7E3FFD1D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54302E62" w14:textId="73DDF03E" w:rsidR="00CB0703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 do mockup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7705338" w14:textId="605ABDD0" w:rsidR="00CB0703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EB8FCBC" w14:textId="00EA0F52" w:rsidR="00CB0703" w:rsidRPr="009355F7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9C47657" w14:textId="396F57F2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Arquitetura desenvolvida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40FCAA5E" w14:textId="010866B0" w:rsidR="00CB0703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870330E" w14:textId="67B156D3" w:rsidR="00CB0703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0C5305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6363945F" w14:textId="40A2926C" w:rsidR="00CB0703" w:rsidRPr="00E82F26" w:rsidRDefault="0042664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</w:t>
            </w:r>
            <w:r w:rsidR="000C5305">
              <w:rPr>
                <w:lang w:eastAsia="ja-JP"/>
              </w:rPr>
              <w:t>0 horas</w:t>
            </w:r>
          </w:p>
        </w:tc>
      </w:tr>
      <w:tr w:rsidR="00AF6EA0" w:rsidRPr="00E82F26" w14:paraId="0FA7C70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4C5D3DC3" w14:textId="499603FD" w:rsidR="00AF6EA0" w:rsidRPr="00E82F26" w:rsidRDefault="00E82F26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</w:t>
            </w:r>
            <w:r w:rsidR="00AF6EA0" w:rsidRPr="00E82F26">
              <w:rPr>
                <w:lang w:eastAsia="ja-JP"/>
              </w:rPr>
              <w:t xml:space="preserve"> do DER E MER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01740ED" w14:textId="2BD19948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07228AD5" w14:textId="0705509F" w:rsidR="00AF6EA0" w:rsidRPr="009355F7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 w:rsidRPr="009355F7"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334D2D6" w14:textId="65E4A412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Modelo de caso de uso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2C894432" w14:textId="6291F5B4" w:rsidR="00AF6EA0" w:rsidRPr="00E82F26" w:rsidRDefault="000C5305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909ED95" w14:textId="6C1295C3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0C5305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CEC488A" w14:textId="1E075277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0C5305">
              <w:rPr>
                <w:lang w:eastAsia="ja-JP"/>
              </w:rPr>
              <w:t xml:space="preserve"> horas</w:t>
            </w:r>
          </w:p>
        </w:tc>
      </w:tr>
      <w:tr w:rsidR="00AF6EA0" w:rsidRPr="00E82F26" w14:paraId="554A5419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000C1A2" w14:textId="5005A4EF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Desenvolvimento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81147F4" w14:textId="4F1E7131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A024F40" w14:textId="31213CCF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5A754DE" w14:textId="4AD390DE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DER E MER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3F6FA3FD" w14:textId="517B02F2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38F2E47F" w14:textId="456D2028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934AFD5" w14:textId="09FD4E59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</w:tr>
      <w:tr w:rsidR="00AF6EA0" w:rsidRPr="00E82F26" w14:paraId="280479EF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F09BDF4" w14:textId="54A73356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População do banco de dados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C8E255" w14:textId="5912C321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C9F7C31" w14:textId="387D5DB2" w:rsidR="00AF6EA0" w:rsidRPr="00282FAA" w:rsidRDefault="009355F7" w:rsidP="00A15332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D6C4F2D" w14:textId="32F164CB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F262FFC" w14:textId="3526F2E4" w:rsidR="00AF6EA0" w:rsidRPr="00E82F26" w:rsidRDefault="004A070E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70BD10E" w14:textId="2989CAF9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B5FDF3F" w14:textId="0F6E3FBE" w:rsidR="00AF6EA0" w:rsidRPr="00E82F26" w:rsidRDefault="00B95406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4A070E">
              <w:rPr>
                <w:lang w:eastAsia="ja-JP"/>
              </w:rPr>
              <w:t xml:space="preserve"> horas </w:t>
            </w:r>
          </w:p>
        </w:tc>
      </w:tr>
      <w:tr w:rsidR="00AF6EA0" w:rsidRPr="00E82F26" w14:paraId="089E4A85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1FBE49D1" w14:textId="3FC3577A" w:rsidR="00AF6EA0" w:rsidRPr="00E82F26" w:rsidRDefault="00AF6EA0" w:rsidP="00A15332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Integração do banco de dados com o mockup</w:t>
            </w:r>
            <w:r w:rsidR="00892D78">
              <w:rPr>
                <w:lang w:eastAsia="ja-JP"/>
              </w:rPr>
              <w:t xml:space="preserve"> e teste de funcionalidade</w:t>
            </w:r>
            <w:r w:rsidRPr="00E82F26">
              <w:rPr>
                <w:lang w:eastAsia="ja-JP"/>
              </w:rPr>
              <w:t xml:space="preserve">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222914B" w14:textId="1F19E648" w:rsidR="00AF6EA0" w:rsidRPr="00E82F26" w:rsidRDefault="009355F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32CD731" w14:textId="5ED12819" w:rsidR="00AF6EA0" w:rsidRPr="00282FAA" w:rsidRDefault="009355F7" w:rsidP="00A15332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A4850B0" w14:textId="733C871C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34C3A44" w14:textId="2D6F4ADF" w:rsidR="00AF6EA0" w:rsidRPr="00E82F26" w:rsidRDefault="00D50A8D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E6423BD" w14:textId="15FAD4F3" w:rsidR="00AF6EA0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D50A8D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2BBC5C0" w14:textId="5F23F1F7" w:rsidR="00AF6EA0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80</w:t>
            </w:r>
            <w:r w:rsidR="00D50A8D">
              <w:rPr>
                <w:lang w:eastAsia="ja-JP"/>
              </w:rPr>
              <w:t xml:space="preserve"> horas</w:t>
            </w:r>
          </w:p>
        </w:tc>
      </w:tr>
      <w:tr w:rsidR="007C5847" w:rsidRPr="00E82F26" w14:paraId="45C6EF52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18E006D9" w14:textId="3BC4F605" w:rsidR="007C5847" w:rsidRPr="00E82F26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Definição e implementação  de template para o protótipo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5736315" w14:textId="3F2DE6C4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16AD1BEF" w14:textId="1D0A688C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A156A9B" w14:textId="50D176E7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2A77A6C" w14:textId="272A69D4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E107154" w14:textId="1A286DD3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77D87329" w14:textId="3E16BA91" w:rsidR="007C5847" w:rsidRDefault="007C5847" w:rsidP="00A15332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 horas</w:t>
            </w:r>
          </w:p>
        </w:tc>
      </w:tr>
      <w:tr w:rsidR="00892D78" w:rsidRPr="00E82F26" w14:paraId="57882A8E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7363008" w14:textId="273AE754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Integração do banco de dados com o protótipo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4DD5F99" w14:textId="19C94913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BA94F5D" w14:textId="5A052349" w:rsidR="00892D78" w:rsidRPr="00282FAA" w:rsidRDefault="00892D78" w:rsidP="00892D78">
            <w:pPr>
              <w:widowControl/>
              <w:spacing w:line="240" w:lineRule="auto"/>
              <w:rPr>
                <w:highlight w:val="red"/>
                <w:lang w:eastAsia="ja-JP"/>
              </w:rPr>
            </w:pPr>
            <w:r>
              <w:rPr>
                <w:lang w:eastAsia="ja-JP"/>
              </w:rPr>
              <w:t>Feito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9569A5F" w14:textId="12278901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protótipo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A6D0474" w14:textId="11BFAAE8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4350BD18" w14:textId="6264A122" w:rsidR="00892D78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B730B60" w14:textId="3A87A3D8" w:rsidR="00892D78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</w:tr>
      <w:tr w:rsidR="00892D78" w:rsidRPr="00E82F26" w14:paraId="573C790A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679E78B4" w14:textId="0E1A153E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>Implementação do protótipo</w:t>
            </w:r>
            <w:r>
              <w:rPr>
                <w:lang w:eastAsia="ja-JP"/>
              </w:rPr>
              <w:t xml:space="preserve"> e teste de funcionalidade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5896F20" w14:textId="19ADA3CC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44790161" w14:textId="35718C65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Em andamento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136CF83" w14:textId="6023DCE0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Banco de dados e mockup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EC3B64B" w14:textId="5ADD6393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Protótipo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1535560E" w14:textId="7E54C108" w:rsidR="00892D78" w:rsidRDefault="00426646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60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3A3325C3" w14:textId="4F6CE204" w:rsidR="00892D78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 xml:space="preserve">60 horas </w:t>
            </w:r>
          </w:p>
        </w:tc>
      </w:tr>
      <w:tr w:rsidR="00892D78" w:rsidRPr="00E82F26" w14:paraId="242BCC74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7F678D53" w14:textId="7BEBF974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 w:rsidRPr="00E82F26">
              <w:rPr>
                <w:lang w:eastAsia="ja-JP"/>
              </w:rPr>
              <w:t xml:space="preserve">Avaliação da arquitetura 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42A5ACF4" w14:textId="6D6DCF8A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68E8D398" w14:textId="5F22E8CE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Em andamento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70A6EF2" w14:textId="591F4C86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SAAM</w:t>
            </w: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764F15FF" w14:textId="42724F55" w:rsidR="00892D78" w:rsidRPr="00E82F26" w:rsidRDefault="00892D78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SAAM</w:t>
            </w: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530BE0E8" w14:textId="4CF699A6" w:rsidR="00892D78" w:rsidRPr="00E82F26" w:rsidRDefault="0027097C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892D78"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09BFF522" w14:textId="076895A2" w:rsidR="00892D78" w:rsidRPr="00E82F26" w:rsidRDefault="0027097C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16</w:t>
            </w:r>
            <w:r w:rsidR="00892D78">
              <w:rPr>
                <w:lang w:eastAsia="ja-JP"/>
              </w:rPr>
              <w:t xml:space="preserve"> horas </w:t>
            </w:r>
          </w:p>
        </w:tc>
      </w:tr>
      <w:tr w:rsidR="007C5847" w:rsidRPr="00E82F26" w14:paraId="1C46E23C" w14:textId="77777777" w:rsidTr="009355F7">
        <w:trPr>
          <w:trHeight w:val="255"/>
        </w:trPr>
        <w:tc>
          <w:tcPr>
            <w:tcW w:w="1702" w:type="dxa"/>
            <w:shd w:val="clear" w:color="auto" w:fill="auto"/>
            <w:noWrap/>
            <w:vAlign w:val="bottom"/>
          </w:tcPr>
          <w:p w14:paraId="068EF5E7" w14:textId="77777777" w:rsidR="007C5847" w:rsidRPr="00E82F26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357C5C36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</w:tcPr>
          <w:p w14:paraId="7EEA4D6B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DA8FED9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560" w:type="dxa"/>
            <w:shd w:val="clear" w:color="auto" w:fill="auto"/>
            <w:noWrap/>
            <w:vAlign w:val="bottom"/>
          </w:tcPr>
          <w:p w14:paraId="5745CA22" w14:textId="77777777" w:rsidR="007C5847" w:rsidRDefault="007C5847" w:rsidP="00892D78">
            <w:pPr>
              <w:widowControl/>
              <w:spacing w:line="240" w:lineRule="auto"/>
              <w:rPr>
                <w:lang w:eastAsia="ja-JP"/>
              </w:rPr>
            </w:pPr>
          </w:p>
        </w:tc>
        <w:tc>
          <w:tcPr>
            <w:tcW w:w="1275" w:type="dxa"/>
            <w:shd w:val="clear" w:color="auto" w:fill="auto"/>
            <w:noWrap/>
            <w:vAlign w:val="bottom"/>
          </w:tcPr>
          <w:p w14:paraId="2B686B92" w14:textId="7E33B7C0" w:rsidR="007C5847" w:rsidRDefault="00BC1BAA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B95406">
              <w:rPr>
                <w:lang w:eastAsia="ja-JP"/>
              </w:rPr>
              <w:t>52</w:t>
            </w:r>
            <w:r>
              <w:rPr>
                <w:lang w:eastAsia="ja-JP"/>
              </w:rPr>
              <w:t xml:space="preserve"> horas</w:t>
            </w: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5FF3851F" w14:textId="5C2F9423" w:rsidR="007C5847" w:rsidRDefault="00BC1BAA" w:rsidP="00892D78">
            <w:pPr>
              <w:widowControl/>
              <w:spacing w:line="240" w:lineRule="auto"/>
              <w:rPr>
                <w:lang w:eastAsia="ja-JP"/>
              </w:rPr>
            </w:pPr>
            <w:r>
              <w:rPr>
                <w:lang w:eastAsia="ja-JP"/>
              </w:rPr>
              <w:t>4</w:t>
            </w:r>
            <w:r w:rsidR="00B95406">
              <w:rPr>
                <w:lang w:eastAsia="ja-JP"/>
              </w:rPr>
              <w:t>52</w:t>
            </w:r>
            <w:r>
              <w:rPr>
                <w:lang w:eastAsia="ja-JP"/>
              </w:rPr>
              <w:t xml:space="preserve"> horas </w:t>
            </w:r>
          </w:p>
        </w:tc>
      </w:tr>
    </w:tbl>
    <w:p w14:paraId="77DE445B" w14:textId="77777777" w:rsidR="004D621B" w:rsidRPr="00E82F26" w:rsidRDefault="004D621B" w:rsidP="00A15332">
      <w:pPr>
        <w:pStyle w:val="Corpodetexto"/>
      </w:pPr>
    </w:p>
    <w:p w14:paraId="24F15CF5" w14:textId="77777777"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5A87ED42" w14:textId="3DF8F0A7" w:rsidR="000245C9" w:rsidRDefault="000245C9" w:rsidP="00C577CC">
      <w:pPr>
        <w:pStyle w:val="Ttulo1"/>
        <w:tabs>
          <w:tab w:val="left" w:pos="1500"/>
        </w:tabs>
        <w:rPr>
          <w:b w:val="0"/>
        </w:rPr>
      </w:pPr>
      <w:r>
        <w:lastRenderedPageBreak/>
        <w:t xml:space="preserve">4.  </w:t>
      </w:r>
      <w:r w:rsidR="00C577CC">
        <w:t>Problemas</w:t>
      </w:r>
      <w:r w:rsidR="00C577CC">
        <w:tab/>
      </w:r>
    </w:p>
    <w:p w14:paraId="14378136" w14:textId="7FB68598" w:rsidR="00D8366F" w:rsidRDefault="00C577CC" w:rsidP="00D8366F">
      <w:r>
        <w:t>Nesta etapa são listados os problemas que foram obtidos durante o desenvolvimento do sistema que possam acarretar em algum atraso.</w:t>
      </w:r>
    </w:p>
    <w:p w14:paraId="183007A4" w14:textId="77777777" w:rsidR="00C577CC" w:rsidRDefault="00C577CC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437"/>
        <w:gridCol w:w="4804"/>
      </w:tblGrid>
      <w:tr w:rsidR="00D8366F" w14:paraId="7BE61935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064C1A5" w14:textId="7B80B1B7" w:rsidR="00D8366F" w:rsidRDefault="00C577CC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465A64B" w14:textId="77777777"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AA94C6E" w14:textId="358D1FDB" w:rsidR="00D8366F" w:rsidRDefault="00C577CC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7661E3" w14:paraId="61869665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50C87" w14:textId="1F6035A9" w:rsidR="007661E3" w:rsidRDefault="007661E3">
            <w:pPr>
              <w:pStyle w:val="Corpodetexto"/>
              <w:ind w:left="0"/>
            </w:pPr>
            <w:r>
              <w:t>Servidor Local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4E91" w14:textId="34C385FA" w:rsidR="007661E3" w:rsidRDefault="007661E3">
            <w:pPr>
              <w:pStyle w:val="Corpodetexto"/>
              <w:ind w:left="0"/>
            </w:pPr>
            <w:r>
              <w:t>Concluído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3691" w14:textId="77777777" w:rsidR="007661E3" w:rsidRDefault="007661E3">
            <w:pPr>
              <w:pStyle w:val="Corpodetexto"/>
              <w:ind w:left="0"/>
            </w:pPr>
            <w:r>
              <w:t xml:space="preserve">Foi definido utilizar o XAMPP para o desenvolvimento do sistema de software. Utilizando o PHP. </w:t>
            </w:r>
          </w:p>
          <w:p w14:paraId="11C8DB02" w14:textId="4BDF21DD" w:rsidR="007661E3" w:rsidRDefault="007661E3">
            <w:pPr>
              <w:pStyle w:val="Corpodetexto"/>
              <w:ind w:left="0"/>
            </w:pPr>
            <w:r>
              <w:t>O XAMPP trás consigo o php já instalado e configurado e o banco de dados do Phpmyadmin.</w:t>
            </w:r>
          </w:p>
        </w:tc>
      </w:tr>
      <w:tr w:rsidR="007661E3" w14:paraId="573439C8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5ACE" w14:textId="07F72F55" w:rsidR="007661E3" w:rsidRDefault="007661E3">
            <w:pPr>
              <w:pStyle w:val="Corpodetexto"/>
              <w:ind w:left="0"/>
            </w:pPr>
            <w:r>
              <w:t>Definição do banco de dados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5FAA" w14:textId="4F76DD30" w:rsidR="007661E3" w:rsidRDefault="007661E3">
            <w:pPr>
              <w:pStyle w:val="Corpodetexto"/>
              <w:ind w:left="0"/>
            </w:pPr>
            <w:r>
              <w:t>Concluído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0B389" w14:textId="48C624C9" w:rsidR="007661E3" w:rsidRDefault="007661E3">
            <w:pPr>
              <w:pStyle w:val="Corpodetexto"/>
              <w:ind w:left="0"/>
            </w:pPr>
            <w:r>
              <w:t>Foram realizados testes para utilizar o banco do MySQL integrado ao PHP, mas devido a praticidade foi definido utilizar o banco de dados do Phpmyadmin.</w:t>
            </w:r>
          </w:p>
        </w:tc>
      </w:tr>
      <w:tr w:rsidR="00D8366F" w14:paraId="41F2B627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066C" w14:textId="77777777" w:rsidR="00221D52" w:rsidRDefault="00221D52" w:rsidP="00221D52">
            <w:pPr>
              <w:pStyle w:val="Corpodetexto"/>
              <w:ind w:left="0"/>
            </w:pPr>
            <w:r>
              <w:t>Integração entre o front end e o back end do sistema.</w:t>
            </w:r>
          </w:p>
          <w:p w14:paraId="4562131E" w14:textId="63EC8696" w:rsidR="00C577CC" w:rsidRDefault="00C577CC">
            <w:pPr>
              <w:pStyle w:val="Corpodetexto"/>
              <w:ind w:left="0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5251" w14:textId="37F5EB77" w:rsidR="00D8366F" w:rsidRDefault="00221D52">
            <w:pPr>
              <w:pStyle w:val="Corpodetexto"/>
              <w:ind w:left="0"/>
            </w:pPr>
            <w:r>
              <w:t>Concluído para a versão do Mockup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899B3" w14:textId="77777777" w:rsidR="00D8366F" w:rsidRDefault="00221D52">
            <w:pPr>
              <w:pStyle w:val="Corpodetexto"/>
              <w:ind w:left="0"/>
            </w:pPr>
            <w:r>
              <w:t xml:space="preserve">Foram feitos testes de integração do banco de dados com o mockup a fim de obter as informações corretas do banco. </w:t>
            </w:r>
          </w:p>
          <w:p w14:paraId="1556E743" w14:textId="42EC0DA7" w:rsidR="00221D52" w:rsidRDefault="00221D52">
            <w:pPr>
              <w:pStyle w:val="Corpodetexto"/>
              <w:ind w:left="0"/>
            </w:pPr>
            <w:r>
              <w:t xml:space="preserve">O modelo relacional do banco de dados foi desenvolvido no MySQL Workbench. O banco de dados foi implementado no Phpmyadmin. Nele o modelo seguido foi o modelo relacional desenvolvido no MySQL Workbench. </w:t>
            </w:r>
          </w:p>
        </w:tc>
      </w:tr>
      <w:tr w:rsidR="008B477B" w14:paraId="71EE4FE7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1FD5A" w14:textId="2FE4D329" w:rsidR="008B477B" w:rsidRDefault="008B477B" w:rsidP="00221D52">
            <w:pPr>
              <w:pStyle w:val="Corpodetexto"/>
              <w:ind w:left="0"/>
            </w:pPr>
            <w:r>
              <w:t xml:space="preserve">Ajustes no modelo relacional do banco de dados </w:t>
            </w: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AE6" w14:textId="7DB9B860" w:rsidR="008B477B" w:rsidRDefault="008B477B">
            <w:pPr>
              <w:pStyle w:val="Corpodetexto"/>
              <w:ind w:left="0"/>
            </w:pPr>
            <w:r>
              <w:t>Em andamento para a versão do protótipo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9BAF" w14:textId="77777777" w:rsidR="008B477B" w:rsidRDefault="008B477B">
            <w:pPr>
              <w:pStyle w:val="Corpodetexto"/>
              <w:ind w:left="0"/>
            </w:pPr>
          </w:p>
        </w:tc>
      </w:tr>
      <w:tr w:rsidR="00221D52" w14:paraId="6F6D1B31" w14:textId="77777777" w:rsidTr="00221D52"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2A31" w14:textId="77777777" w:rsidR="00221D52" w:rsidRDefault="00221D52" w:rsidP="00221D52">
            <w:pPr>
              <w:pStyle w:val="Corpodetexto"/>
              <w:ind w:left="0"/>
            </w:pPr>
            <w:r>
              <w:t>Integração entre o front end e o back end do sistema.</w:t>
            </w:r>
          </w:p>
          <w:p w14:paraId="371ABF81" w14:textId="77777777" w:rsidR="00221D52" w:rsidRDefault="00221D52" w:rsidP="00221D52">
            <w:pPr>
              <w:pStyle w:val="Corpodetexto"/>
              <w:ind w:left="0"/>
            </w:pPr>
          </w:p>
        </w:tc>
        <w:tc>
          <w:tcPr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8019" w14:textId="7ED48ADD" w:rsidR="00221D52" w:rsidRDefault="00221D52" w:rsidP="00221D52">
            <w:pPr>
              <w:pStyle w:val="Corpodetexto"/>
              <w:ind w:left="0"/>
            </w:pPr>
            <w:r>
              <w:t>Em andamento para a versão do protótipo</w:t>
            </w:r>
          </w:p>
        </w:tc>
        <w:tc>
          <w:tcPr>
            <w:tcW w:w="4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C0D75" w14:textId="3AE0443C" w:rsidR="00221D52" w:rsidRDefault="00221D52" w:rsidP="00221D52">
            <w:pPr>
              <w:pStyle w:val="Corpodetexto"/>
              <w:ind w:left="0"/>
            </w:pPr>
            <w:r>
              <w:t>A integração também é composta por uma fase de teste de funcionalidade a fim de verificar se as informações do banco estão sendo apresentadas conforme necessário para o sistema de software.</w:t>
            </w:r>
          </w:p>
        </w:tc>
      </w:tr>
    </w:tbl>
    <w:p w14:paraId="1742D495" w14:textId="77777777" w:rsidR="00D8366F" w:rsidRDefault="00D8366F" w:rsidP="00D8366F"/>
    <w:p w14:paraId="79E20682" w14:textId="4BD4FF90" w:rsidR="00A15332" w:rsidRPr="000245C9" w:rsidRDefault="000245C9" w:rsidP="00B7002B">
      <w:pPr>
        <w:pStyle w:val="Ttulo1"/>
      </w:pPr>
      <w:r w:rsidRPr="008A4D87">
        <w:t xml:space="preserve">5.  </w:t>
      </w:r>
      <w:r w:rsidR="002D59D6">
        <w:t>Critério de Avaliação</w:t>
      </w:r>
    </w:p>
    <w:p w14:paraId="41F8802B" w14:textId="5D531AF2" w:rsidR="0068171A" w:rsidRPr="0068171A" w:rsidRDefault="0068171A" w:rsidP="0068171A">
      <w:pPr>
        <w:pStyle w:val="Corpodetexto"/>
        <w:ind w:left="0"/>
      </w:pPr>
      <w:r>
        <w:t>Como método para avaliar se os objetivos de alto nível foram alcançados, em relação a arquitetura será feita a avaliação no Capítulo 7 deste projeto. E dentre os critérios que devem ser avaliados em relação a arquitetura projetada e ao sistema que foi desenvolvido deve ser observado se:</w:t>
      </w:r>
    </w:p>
    <w:p w14:paraId="21E6FA9C" w14:textId="2CA443CA" w:rsidR="0068171A" w:rsidRDefault="0068171A" w:rsidP="0068171A">
      <w:pPr>
        <w:pStyle w:val="Ttulo2"/>
      </w:pPr>
      <w:r>
        <w:t>As integrações entre o banco de dados e o mockup estão funcionando de maneira síncrona.</w:t>
      </w:r>
    </w:p>
    <w:p w14:paraId="34C97A32" w14:textId="1D1FA81B" w:rsidR="0068171A" w:rsidRDefault="0068171A" w:rsidP="0068171A">
      <w:pPr>
        <w:pStyle w:val="Ttulo2"/>
      </w:pPr>
      <w:r>
        <w:t>A sincronização entre o banco de dados e ao mockup devem ser imediatas.</w:t>
      </w:r>
    </w:p>
    <w:p w14:paraId="6280C57C" w14:textId="67A82BB7" w:rsidR="0068171A" w:rsidRDefault="00D36A69" w:rsidP="0068171A">
      <w:pPr>
        <w:pStyle w:val="Ttulo2"/>
      </w:pPr>
      <w:r>
        <w:t>Os cenários para cada usuário devem</w:t>
      </w:r>
      <w:r w:rsidR="0068171A">
        <w:t xml:space="preserve"> ser de acordo com o usuário que está acessando, seja ele um cidadão ou um gestor do posto de saúde.</w:t>
      </w:r>
    </w:p>
    <w:p w14:paraId="167F2314" w14:textId="4361DC9E" w:rsidR="00D36A69" w:rsidRDefault="00D36A69" w:rsidP="00D36A69">
      <w:pPr>
        <w:pStyle w:val="Ttulo2"/>
      </w:pPr>
      <w:r>
        <w:t xml:space="preserve">As integrações entre o banco de dados e o protótipo estão funcionando de maneira </w:t>
      </w:r>
      <w:r>
        <w:lastRenderedPageBreak/>
        <w:t>síncrona.</w:t>
      </w:r>
    </w:p>
    <w:p w14:paraId="39A1FD4C" w14:textId="47ACF523" w:rsidR="00D36A69" w:rsidRPr="00D36A69" w:rsidRDefault="00D36A69" w:rsidP="00D36A69">
      <w:pPr>
        <w:pStyle w:val="Ttulo2"/>
      </w:pPr>
      <w:r>
        <w:t>A sincronização entre o banco de dados e ao protótipo devem ser imediatas.</w:t>
      </w:r>
    </w:p>
    <w:p w14:paraId="4529FFA8" w14:textId="672EBC7C" w:rsidR="000561FC" w:rsidRPr="005F5C34" w:rsidRDefault="00D36A69" w:rsidP="00D1755E">
      <w:pPr>
        <w:pStyle w:val="Ttulo2"/>
      </w:pPr>
      <w:r>
        <w:t>O sistema deve ser responsivo.</w:t>
      </w:r>
    </w:p>
    <w:p w14:paraId="7741A3CC" w14:textId="6333811E" w:rsidR="00FA118F" w:rsidRDefault="00D36A69" w:rsidP="005F5C34">
      <w:pPr>
        <w:pStyle w:val="Ttulo2"/>
      </w:pPr>
      <w:r>
        <w:t>Deve ocorrer uma resposta favorável ao sistema quando ocorre a demonstração técnica.</w:t>
      </w:r>
    </w:p>
    <w:p w14:paraId="49ED40FA" w14:textId="77777777" w:rsidR="00F1093C" w:rsidRPr="00F1093C" w:rsidRDefault="00F1093C" w:rsidP="00F1093C"/>
    <w:p w14:paraId="2C35CC29" w14:textId="0E538636" w:rsidR="000245C9" w:rsidRPr="008A4D87" w:rsidRDefault="000245C9" w:rsidP="000245C9">
      <w:pPr>
        <w:pStyle w:val="Ttulo1"/>
      </w:pPr>
      <w:r>
        <w:t>6</w:t>
      </w:r>
      <w:r w:rsidRPr="008A4D87">
        <w:t xml:space="preserve">.  </w:t>
      </w:r>
      <w:r w:rsidR="00CB1818">
        <w:t>Avaliação</w:t>
      </w:r>
    </w:p>
    <w:p w14:paraId="26E60EE6" w14:textId="7F40F88A" w:rsidR="00766B33" w:rsidRDefault="00CB1818" w:rsidP="000245C9">
      <w:pPr>
        <w:pStyle w:val="InfoBlue"/>
        <w:rPr>
          <w:vanish w:val="0"/>
          <w:color w:val="auto"/>
        </w:rPr>
      </w:pPr>
      <w:r w:rsidRPr="00CB1818">
        <w:rPr>
          <w:vanish w:val="0"/>
          <w:color w:val="auto"/>
        </w:rPr>
        <w:t>Esta sessão</w:t>
      </w:r>
      <w:r>
        <w:rPr>
          <w:vanish w:val="0"/>
          <w:color w:val="auto"/>
        </w:rPr>
        <w:t xml:space="preserve"> deve realizar a avaliação</w:t>
      </w:r>
      <w:r w:rsidR="002335D8">
        <w:rPr>
          <w:vanish w:val="0"/>
          <w:color w:val="auto"/>
        </w:rPr>
        <w:t xml:space="preserve"> em relação a iteração que deve ser feita ao final de cada iteração. Dessa forma é possível capturar a melhor maneira de desenvolver o software.</w:t>
      </w:r>
    </w:p>
    <w:p w14:paraId="7A8BC8BB" w14:textId="77777777" w:rsidR="002335D8" w:rsidRPr="002335D8" w:rsidRDefault="002335D8" w:rsidP="002335D8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2D69213D" w14:textId="77777777">
        <w:tc>
          <w:tcPr>
            <w:tcW w:w="1778" w:type="dxa"/>
          </w:tcPr>
          <w:p w14:paraId="62D64467" w14:textId="6541A6D4" w:rsidR="00766B33" w:rsidRPr="00491AD7" w:rsidRDefault="00B61F4D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510AFBC2" w14:textId="0B6F0103" w:rsidR="00766B33" w:rsidRPr="001E146F" w:rsidRDefault="00DB6AC9" w:rsidP="001E146F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Caderno de arquitetura</w:t>
            </w:r>
          </w:p>
        </w:tc>
      </w:tr>
      <w:tr w:rsidR="00766B33" w14:paraId="2AE1CC34" w14:textId="77777777">
        <w:tc>
          <w:tcPr>
            <w:tcW w:w="1778" w:type="dxa"/>
          </w:tcPr>
          <w:p w14:paraId="352CD9E2" w14:textId="1E977D26" w:rsidR="00766B33" w:rsidRDefault="00B61F4D" w:rsidP="001E146F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14AF79D6" w14:textId="4907953F" w:rsidR="00766B33" w:rsidRPr="001E146F" w:rsidRDefault="0088245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766B33" w14:paraId="39C4CF5C" w14:textId="77777777">
        <w:tc>
          <w:tcPr>
            <w:tcW w:w="1778" w:type="dxa"/>
          </w:tcPr>
          <w:p w14:paraId="3363A8FA" w14:textId="11EC3F0B" w:rsidR="00766B33" w:rsidRDefault="00766B33" w:rsidP="001E146F">
            <w:pPr>
              <w:spacing w:before="40" w:after="40"/>
            </w:pPr>
            <w:r>
              <w:t>Pa</w:t>
            </w:r>
            <w:r w:rsidR="00B61F4D">
              <w:t xml:space="preserve">rticipantes </w:t>
            </w:r>
          </w:p>
        </w:tc>
        <w:tc>
          <w:tcPr>
            <w:tcW w:w="3765" w:type="dxa"/>
          </w:tcPr>
          <w:p w14:paraId="1156609B" w14:textId="0B7725E9" w:rsidR="00766B33" w:rsidRPr="001E146F" w:rsidRDefault="00B61F4D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766B33" w14:paraId="05B7DCCA" w14:textId="77777777">
        <w:tc>
          <w:tcPr>
            <w:tcW w:w="1778" w:type="dxa"/>
          </w:tcPr>
          <w:p w14:paraId="4E53C6FA" w14:textId="208875CF" w:rsidR="00766B33" w:rsidRDefault="00B61F4D" w:rsidP="001E146F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7F053464" w14:textId="0D3B7A2D" w:rsidR="00766B33" w:rsidRPr="001E146F" w:rsidRDefault="00882451" w:rsidP="001E146F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799DD99E" w14:textId="77777777" w:rsidR="00766B33" w:rsidRPr="00AB7CE1" w:rsidRDefault="00766B33" w:rsidP="00766B33"/>
    <w:p w14:paraId="5CCF4066" w14:textId="77777777" w:rsidR="00DB6AC9" w:rsidRPr="002335D8" w:rsidRDefault="00DB6AC9" w:rsidP="00DB6AC9">
      <w:pPr>
        <w:pStyle w:val="Corpodetexto"/>
      </w:pPr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4CB78F4A" w14:textId="77777777" w:rsidTr="00A00FA0">
        <w:tc>
          <w:tcPr>
            <w:tcW w:w="1778" w:type="dxa"/>
          </w:tcPr>
          <w:p w14:paraId="15E66A04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7DD094" w14:textId="6CF92DCC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 xml:space="preserve">Arquitetura com </w:t>
            </w:r>
            <w:r>
              <w:rPr>
                <w:lang w:eastAsia="ja-JP"/>
              </w:rPr>
              <w:t>configuração sugerida.</w:t>
            </w:r>
          </w:p>
        </w:tc>
      </w:tr>
      <w:tr w:rsidR="00DB6AC9" w14:paraId="0EDE8320" w14:textId="77777777" w:rsidTr="00A00FA0">
        <w:tc>
          <w:tcPr>
            <w:tcW w:w="1778" w:type="dxa"/>
          </w:tcPr>
          <w:p w14:paraId="3900D556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70051AB5" w14:textId="755AAE88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2CBCDF21" w14:textId="77777777" w:rsidTr="00A00FA0">
        <w:tc>
          <w:tcPr>
            <w:tcW w:w="1778" w:type="dxa"/>
          </w:tcPr>
          <w:p w14:paraId="09590F5C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38AF00C2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1CC8FD7F" w14:textId="77777777" w:rsidTr="00A00FA0">
        <w:tc>
          <w:tcPr>
            <w:tcW w:w="1778" w:type="dxa"/>
          </w:tcPr>
          <w:p w14:paraId="64C8C7DB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05A818B8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F8E3875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2F8D9ED2" w14:textId="77777777" w:rsidTr="00A00FA0">
        <w:tc>
          <w:tcPr>
            <w:tcW w:w="1778" w:type="dxa"/>
          </w:tcPr>
          <w:p w14:paraId="3E18D0F9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5915ACA8" w14:textId="465EE9D0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Caderno de arquitetura refinado (após incluir as alterações propostas)</w:t>
            </w:r>
          </w:p>
        </w:tc>
      </w:tr>
      <w:tr w:rsidR="00DB6AC9" w14:paraId="722CDD96" w14:textId="77777777" w:rsidTr="00A00FA0">
        <w:tc>
          <w:tcPr>
            <w:tcW w:w="1778" w:type="dxa"/>
          </w:tcPr>
          <w:p w14:paraId="6712A67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51883A2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5210F9A2" w14:textId="77777777" w:rsidTr="00A00FA0">
        <w:tc>
          <w:tcPr>
            <w:tcW w:w="1778" w:type="dxa"/>
          </w:tcPr>
          <w:p w14:paraId="3E3DAC64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5F0B5D8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190190E5" w14:textId="77777777" w:rsidTr="00A00FA0">
        <w:tc>
          <w:tcPr>
            <w:tcW w:w="1778" w:type="dxa"/>
          </w:tcPr>
          <w:p w14:paraId="7045AF04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3C580D43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C205497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7E9C0A9B" w14:textId="77777777" w:rsidTr="00A00FA0">
        <w:tc>
          <w:tcPr>
            <w:tcW w:w="1778" w:type="dxa"/>
          </w:tcPr>
          <w:p w14:paraId="2F5A15EC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E07DC52" w14:textId="6A4568DD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Desenvolvimento do mockup</w:t>
            </w:r>
          </w:p>
        </w:tc>
      </w:tr>
      <w:tr w:rsidR="00DB6AC9" w14:paraId="4C2C3408" w14:textId="77777777" w:rsidTr="00A00FA0">
        <w:tc>
          <w:tcPr>
            <w:tcW w:w="1778" w:type="dxa"/>
          </w:tcPr>
          <w:p w14:paraId="434FCDD3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6797F8AF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109AEBFE" w14:textId="77777777" w:rsidTr="00A00FA0">
        <w:tc>
          <w:tcPr>
            <w:tcW w:w="1778" w:type="dxa"/>
          </w:tcPr>
          <w:p w14:paraId="56D4E44E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4047768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4FCDB75C" w14:textId="77777777" w:rsidTr="00A00FA0">
        <w:tc>
          <w:tcPr>
            <w:tcW w:w="1778" w:type="dxa"/>
          </w:tcPr>
          <w:p w14:paraId="225C25AC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441E0C61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22002143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30F7B318" w14:textId="77777777" w:rsidTr="00A00FA0">
        <w:tc>
          <w:tcPr>
            <w:tcW w:w="1778" w:type="dxa"/>
          </w:tcPr>
          <w:p w14:paraId="7A08BCD6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3C41521B" w14:textId="4A0AB83E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Desenvolvimento do DER E MER do banco de dados</w:t>
            </w:r>
          </w:p>
        </w:tc>
      </w:tr>
      <w:tr w:rsidR="00DB6AC9" w14:paraId="71C5C32B" w14:textId="77777777" w:rsidTr="00A00FA0">
        <w:tc>
          <w:tcPr>
            <w:tcW w:w="1778" w:type="dxa"/>
          </w:tcPr>
          <w:p w14:paraId="299E7F07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407C0B2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59B5766E" w14:textId="77777777" w:rsidTr="00A00FA0">
        <w:tc>
          <w:tcPr>
            <w:tcW w:w="1778" w:type="dxa"/>
          </w:tcPr>
          <w:p w14:paraId="4ADD323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22DB7F75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E1B3DF8" w14:textId="77777777" w:rsidTr="00A00FA0">
        <w:tc>
          <w:tcPr>
            <w:tcW w:w="1778" w:type="dxa"/>
          </w:tcPr>
          <w:p w14:paraId="218D4C61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44B7E6BA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5625291C" w14:textId="4E979106" w:rsidR="00DB6AC9" w:rsidRDefault="00DB6AC9" w:rsidP="00DB6AC9">
      <w:pPr>
        <w:pStyle w:val="Corpodetexto"/>
      </w:pPr>
    </w:p>
    <w:p w14:paraId="27A361C8" w14:textId="41EAFDE3" w:rsidR="00DB6AC9" w:rsidRDefault="00DB6AC9" w:rsidP="00DB6AC9">
      <w:pPr>
        <w:pStyle w:val="Corpodetexto"/>
      </w:pPr>
    </w:p>
    <w:p w14:paraId="6F1ACB33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24CAD9EE" w14:textId="77777777" w:rsidTr="00A00FA0">
        <w:tc>
          <w:tcPr>
            <w:tcW w:w="1778" w:type="dxa"/>
          </w:tcPr>
          <w:p w14:paraId="6AA70517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47B2F1B" w14:textId="315CDA4B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População do banco de dados</w:t>
            </w:r>
          </w:p>
        </w:tc>
      </w:tr>
      <w:tr w:rsidR="00DB6AC9" w14:paraId="10FF53B6" w14:textId="77777777" w:rsidTr="00A00FA0">
        <w:tc>
          <w:tcPr>
            <w:tcW w:w="1778" w:type="dxa"/>
          </w:tcPr>
          <w:p w14:paraId="15173F0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37D8BE0A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04AE7122" w14:textId="77777777" w:rsidTr="00A00FA0">
        <w:tc>
          <w:tcPr>
            <w:tcW w:w="1778" w:type="dxa"/>
          </w:tcPr>
          <w:p w14:paraId="2E3B2AEF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2EEAE70C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C78D2D0" w14:textId="77777777" w:rsidTr="00A00FA0">
        <w:tc>
          <w:tcPr>
            <w:tcW w:w="1778" w:type="dxa"/>
          </w:tcPr>
          <w:p w14:paraId="3336DA8D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5A6B2BB6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223C4C68" w14:textId="77777777" w:rsidR="00DB6AC9" w:rsidRPr="002335D8" w:rsidRDefault="00DB6AC9" w:rsidP="00DB6AC9">
      <w:pPr>
        <w:pStyle w:val="Corpodetexto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615BB893" w14:textId="77777777" w:rsidTr="00A00FA0">
        <w:tc>
          <w:tcPr>
            <w:tcW w:w="1778" w:type="dxa"/>
          </w:tcPr>
          <w:p w14:paraId="7E4BF942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A6641E" w14:textId="5A39348D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Integração do banco de dados com o mockup</w:t>
            </w:r>
            <w:r>
              <w:rPr>
                <w:lang w:eastAsia="ja-JP"/>
              </w:rPr>
              <w:t xml:space="preserve"> e teste de funcionalidade</w:t>
            </w:r>
          </w:p>
        </w:tc>
      </w:tr>
      <w:tr w:rsidR="00DB6AC9" w14:paraId="20CBC355" w14:textId="77777777" w:rsidTr="00A00FA0">
        <w:tc>
          <w:tcPr>
            <w:tcW w:w="1778" w:type="dxa"/>
          </w:tcPr>
          <w:p w14:paraId="16C4CBE7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16CF10FF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7B200F1B" w14:textId="77777777" w:rsidTr="00A00FA0">
        <w:tc>
          <w:tcPr>
            <w:tcW w:w="1778" w:type="dxa"/>
          </w:tcPr>
          <w:p w14:paraId="44114C4D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6A8F731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56FED7D1" w14:textId="77777777" w:rsidTr="00A00FA0">
        <w:tc>
          <w:tcPr>
            <w:tcW w:w="1778" w:type="dxa"/>
          </w:tcPr>
          <w:p w14:paraId="17F065C3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7C7CB37E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47675AF8" w14:textId="78355BF8" w:rsidR="00DB6AC9" w:rsidRDefault="00DB6AC9" w:rsidP="00DB6AC9">
      <w:pPr>
        <w:pStyle w:val="Ttulo2"/>
        <w:numPr>
          <w:ilvl w:val="0"/>
          <w:numId w:val="0"/>
        </w:numPr>
      </w:pPr>
    </w:p>
    <w:p w14:paraId="0283F68F" w14:textId="77777777" w:rsidR="00DB6AC9" w:rsidRPr="00DB6AC9" w:rsidRDefault="00DB6AC9" w:rsidP="00DB6AC9"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094697FB" w14:textId="77777777" w:rsidTr="00A00FA0">
        <w:tc>
          <w:tcPr>
            <w:tcW w:w="1778" w:type="dxa"/>
          </w:tcPr>
          <w:p w14:paraId="1B96874C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78D11CB1" w14:textId="5487B801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>
              <w:rPr>
                <w:lang w:eastAsia="ja-JP"/>
              </w:rPr>
              <w:t>Definição e implementação  de template para o protótipo</w:t>
            </w:r>
          </w:p>
        </w:tc>
      </w:tr>
      <w:tr w:rsidR="00DB6AC9" w14:paraId="4B16023B" w14:textId="77777777" w:rsidTr="00A00FA0">
        <w:tc>
          <w:tcPr>
            <w:tcW w:w="1778" w:type="dxa"/>
          </w:tcPr>
          <w:p w14:paraId="74413E63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060363BD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237CD313" w14:textId="77777777" w:rsidTr="00A00FA0">
        <w:tc>
          <w:tcPr>
            <w:tcW w:w="1778" w:type="dxa"/>
          </w:tcPr>
          <w:p w14:paraId="26607098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5CCC44EB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77573B2A" w14:textId="77777777" w:rsidTr="00A00FA0">
        <w:tc>
          <w:tcPr>
            <w:tcW w:w="1778" w:type="dxa"/>
          </w:tcPr>
          <w:p w14:paraId="06BA425E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3290C80C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32162883" w14:textId="6885AD0C" w:rsidR="00DB6AC9" w:rsidRDefault="00DB6AC9" w:rsidP="00DB6AC9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3AD62BCD" w14:textId="77777777" w:rsidTr="00A00FA0">
        <w:tc>
          <w:tcPr>
            <w:tcW w:w="1778" w:type="dxa"/>
          </w:tcPr>
          <w:p w14:paraId="724B0717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435BFBC2" w14:textId="4056D4E0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Integração do banco de dados com o protótipo</w:t>
            </w:r>
          </w:p>
        </w:tc>
      </w:tr>
      <w:tr w:rsidR="00DB6AC9" w14:paraId="670AF8CA" w14:textId="77777777" w:rsidTr="00A00FA0">
        <w:tc>
          <w:tcPr>
            <w:tcW w:w="1778" w:type="dxa"/>
          </w:tcPr>
          <w:p w14:paraId="455B27A5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550CCC6B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63D7A522" w14:textId="77777777" w:rsidTr="00A00FA0">
        <w:tc>
          <w:tcPr>
            <w:tcW w:w="1778" w:type="dxa"/>
          </w:tcPr>
          <w:p w14:paraId="2AF7480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B923A68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7A46E5B4" w14:textId="77777777" w:rsidTr="00A00FA0">
        <w:tc>
          <w:tcPr>
            <w:tcW w:w="1778" w:type="dxa"/>
          </w:tcPr>
          <w:p w14:paraId="62E70535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53BFA5C2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6B4C89B0" w14:textId="0CE72F9E" w:rsidR="00DB6AC9" w:rsidRDefault="00DB6AC9" w:rsidP="00DB6AC9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4CE23AEB" w14:textId="77777777" w:rsidTr="00A00FA0">
        <w:tc>
          <w:tcPr>
            <w:tcW w:w="1778" w:type="dxa"/>
          </w:tcPr>
          <w:p w14:paraId="3DA2ACA2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4C5A1F0" w14:textId="1ACC31EF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Implementação do protótipo</w:t>
            </w:r>
            <w:r>
              <w:rPr>
                <w:lang w:eastAsia="ja-JP"/>
              </w:rPr>
              <w:t xml:space="preserve"> e teste de funcionalidade</w:t>
            </w:r>
          </w:p>
        </w:tc>
      </w:tr>
      <w:tr w:rsidR="00DB6AC9" w14:paraId="7E4F5607" w14:textId="77777777" w:rsidTr="00A00FA0">
        <w:tc>
          <w:tcPr>
            <w:tcW w:w="1778" w:type="dxa"/>
          </w:tcPr>
          <w:p w14:paraId="1DFB3532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49348140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1149EF8C" w14:textId="77777777" w:rsidTr="00A00FA0">
        <w:tc>
          <w:tcPr>
            <w:tcW w:w="1778" w:type="dxa"/>
          </w:tcPr>
          <w:p w14:paraId="44A44C52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6E10B05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2A1BBCA6" w14:textId="77777777" w:rsidTr="00A00FA0">
        <w:tc>
          <w:tcPr>
            <w:tcW w:w="1778" w:type="dxa"/>
          </w:tcPr>
          <w:p w14:paraId="5C777DBD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6F1F981E" w14:textId="00EA5F39" w:rsidR="00DB6AC9" w:rsidRPr="001E146F" w:rsidRDefault="0054176D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1C1A7261" w14:textId="748BD18E" w:rsidR="00DB6AC9" w:rsidRDefault="00DB6AC9" w:rsidP="00DB6AC9"/>
    <w:p w14:paraId="4D8C66BA" w14:textId="77777777" w:rsidR="00DB6AC9" w:rsidRPr="00DB6AC9" w:rsidRDefault="00DB6AC9" w:rsidP="00DB6AC9">
      <w:r>
        <w:tab/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DB6AC9" w:rsidRPr="00491AD7" w14:paraId="0301EB79" w14:textId="77777777" w:rsidTr="00A00FA0">
        <w:tc>
          <w:tcPr>
            <w:tcW w:w="1778" w:type="dxa"/>
          </w:tcPr>
          <w:p w14:paraId="1E4DC490" w14:textId="77777777" w:rsidR="00DB6AC9" w:rsidRPr="00491AD7" w:rsidRDefault="00DB6AC9" w:rsidP="00A00FA0">
            <w:pPr>
              <w:spacing w:before="40" w:after="40"/>
              <w:rPr>
                <w:bCs/>
              </w:rPr>
            </w:pPr>
            <w:r>
              <w:rPr>
                <w:bCs/>
              </w:rPr>
              <w:t>Alvo de avaliação</w:t>
            </w:r>
          </w:p>
        </w:tc>
        <w:tc>
          <w:tcPr>
            <w:tcW w:w="3765" w:type="dxa"/>
          </w:tcPr>
          <w:p w14:paraId="287A9DBC" w14:textId="6BD9845B" w:rsidR="00DB6AC9" w:rsidRPr="001E146F" w:rsidRDefault="00DB6AC9" w:rsidP="00A00FA0">
            <w:pPr>
              <w:spacing w:before="40" w:after="40"/>
              <w:rPr>
                <w:bCs/>
                <w:iCs/>
              </w:rPr>
            </w:pPr>
            <w:r w:rsidRPr="00E82F26">
              <w:rPr>
                <w:lang w:eastAsia="ja-JP"/>
              </w:rPr>
              <w:t>Avaliação da arquitetura</w:t>
            </w:r>
          </w:p>
        </w:tc>
      </w:tr>
      <w:tr w:rsidR="00DB6AC9" w14:paraId="7CFED5C4" w14:textId="77777777" w:rsidTr="00A00FA0">
        <w:tc>
          <w:tcPr>
            <w:tcW w:w="1778" w:type="dxa"/>
          </w:tcPr>
          <w:p w14:paraId="7BB340F1" w14:textId="77777777" w:rsidR="00DB6AC9" w:rsidRDefault="00DB6AC9" w:rsidP="00A00FA0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14:paraId="26CF6267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27/12/2022</w:t>
            </w:r>
          </w:p>
        </w:tc>
      </w:tr>
      <w:tr w:rsidR="00DB6AC9" w14:paraId="7E769721" w14:textId="77777777" w:rsidTr="00A00FA0">
        <w:tc>
          <w:tcPr>
            <w:tcW w:w="1778" w:type="dxa"/>
          </w:tcPr>
          <w:p w14:paraId="575BC3ED" w14:textId="77777777" w:rsidR="00DB6AC9" w:rsidRDefault="00DB6AC9" w:rsidP="00A00FA0">
            <w:pPr>
              <w:spacing w:before="40" w:after="40"/>
            </w:pPr>
            <w:r>
              <w:t xml:space="preserve">Participantes </w:t>
            </w:r>
          </w:p>
        </w:tc>
        <w:tc>
          <w:tcPr>
            <w:tcW w:w="3765" w:type="dxa"/>
          </w:tcPr>
          <w:p w14:paraId="76784186" w14:textId="77777777" w:rsidR="00DB6AC9" w:rsidRPr="001E146F" w:rsidRDefault="00DB6AC9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Mariana</w:t>
            </w:r>
          </w:p>
        </w:tc>
      </w:tr>
      <w:tr w:rsidR="00DB6AC9" w14:paraId="01E12048" w14:textId="77777777" w:rsidTr="00A00FA0">
        <w:tc>
          <w:tcPr>
            <w:tcW w:w="1778" w:type="dxa"/>
          </w:tcPr>
          <w:p w14:paraId="2690CB18" w14:textId="77777777" w:rsidR="00DB6AC9" w:rsidRDefault="00DB6AC9" w:rsidP="00A00FA0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14:paraId="1BCC262C" w14:textId="4BDC963A" w:rsidR="00DB6AC9" w:rsidRPr="001E146F" w:rsidRDefault="0054176D" w:rsidP="00A00FA0">
            <w:pPr>
              <w:spacing w:before="40" w:after="40"/>
              <w:rPr>
                <w:iCs/>
              </w:rPr>
            </w:pPr>
            <w:r>
              <w:rPr>
                <w:iCs/>
              </w:rPr>
              <w:t>Concluído</w:t>
            </w:r>
          </w:p>
        </w:tc>
      </w:tr>
    </w:tbl>
    <w:p w14:paraId="32F32C66" w14:textId="7AACAD97" w:rsidR="00DB6AC9" w:rsidRPr="00DB6AC9" w:rsidRDefault="00DB6AC9" w:rsidP="00DB6AC9"/>
    <w:p w14:paraId="37B270FE" w14:textId="5318E5FC" w:rsidR="00766B33" w:rsidRDefault="008A4D05" w:rsidP="00DB6AC9">
      <w:pPr>
        <w:pStyle w:val="Ttulo2"/>
        <w:numPr>
          <w:ilvl w:val="0"/>
          <w:numId w:val="30"/>
        </w:numPr>
      </w:pPr>
      <w:r>
        <w:t xml:space="preserve">Avaliação em relação aos objetivos </w:t>
      </w:r>
    </w:p>
    <w:p w14:paraId="7D3BD221" w14:textId="1A6B2D99" w:rsidR="00040C95" w:rsidRPr="00040C95" w:rsidRDefault="00040C95" w:rsidP="00040C95">
      <w:pPr>
        <w:ind w:left="360"/>
      </w:pPr>
      <w:r>
        <w:t xml:space="preserve">Os objetivos foram atingidos de acordo com o esperado. O desenvolvimento e teste do mockup auxiliou muito durante a implementação do protótipo, visto que com o mockup testado as alterações para o protótipo foram poucas. O tempo gasto para a integração do banco de dados com o mockup e o teste de funcionalidade são </w:t>
      </w:r>
      <w:r>
        <w:lastRenderedPageBreak/>
        <w:t>tempos essenciais durante o desenvolvimento do projeto.</w:t>
      </w:r>
    </w:p>
    <w:p w14:paraId="3C5484FD" w14:textId="3512F553" w:rsidR="00766B33" w:rsidRDefault="008A4D05" w:rsidP="005F5C34">
      <w:pPr>
        <w:pStyle w:val="Ttulo2"/>
        <w:numPr>
          <w:ilvl w:val="0"/>
          <w:numId w:val="29"/>
        </w:numPr>
      </w:pPr>
      <w:r>
        <w:t xml:space="preserve">Outras preocupações e desvios </w:t>
      </w:r>
    </w:p>
    <w:p w14:paraId="117EAD43" w14:textId="51D108D2" w:rsidR="00766B33" w:rsidRDefault="00B203A5" w:rsidP="00B203A5">
      <w:pPr>
        <w:pStyle w:val="InfoBluelistitem"/>
        <w:ind w:left="360"/>
        <w:rPr>
          <w:color w:val="auto"/>
        </w:rPr>
      </w:pPr>
      <w:r>
        <w:rPr>
          <w:color w:val="auto"/>
        </w:rPr>
        <w:t xml:space="preserve"> O que gerou certo atraso no cronograma foi a definição de servidor local e como seria realizado o desenvolvimento do projeto.</w:t>
      </w:r>
    </w:p>
    <w:p w14:paraId="5B4C418B" w14:textId="77777777" w:rsidR="00B203A5" w:rsidRPr="008A4D05" w:rsidRDefault="00B203A5" w:rsidP="00B203A5">
      <w:pPr>
        <w:pStyle w:val="InfoBluelistitem"/>
        <w:ind w:left="360"/>
        <w:rPr>
          <w:color w:val="auto"/>
        </w:rPr>
      </w:pPr>
    </w:p>
    <w:sectPr w:rsidR="00B203A5" w:rsidRPr="008A4D0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C15D6" w14:textId="77777777" w:rsidR="0098200D" w:rsidRDefault="0098200D">
      <w:r>
        <w:separator/>
      </w:r>
    </w:p>
  </w:endnote>
  <w:endnote w:type="continuationSeparator" w:id="0">
    <w:p w14:paraId="507654BD" w14:textId="77777777" w:rsidR="0098200D" w:rsidRDefault="009820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E930C8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B88098" w14:textId="77777777"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2A178B" w14:textId="1AAC91DE" w:rsidR="00D1755E" w:rsidRDefault="00D1755E" w:rsidP="00D55D77">
          <w:pPr>
            <w:jc w:val="center"/>
          </w:pPr>
          <w:r>
            <w:sym w:font="Symbol" w:char="F0D3"/>
          </w:r>
          <w:fldSimple w:instr=" DOCPROPERTY &quot;Company&quot;  \* MERGEFORMAT ">
            <w:r w:rsidR="00AF4C7B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F4C7B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AD5FE8B" w14:textId="77777777"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0245C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14:paraId="6A54CF4A" w14:textId="77777777"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90B0D" w14:textId="77777777" w:rsidR="0098200D" w:rsidRDefault="0098200D">
      <w:r>
        <w:separator/>
      </w:r>
    </w:p>
  </w:footnote>
  <w:footnote w:type="continuationSeparator" w:id="0">
    <w:p w14:paraId="170BFA83" w14:textId="77777777" w:rsidR="0098200D" w:rsidRDefault="009820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D630BA" w14:paraId="27E5F2ED" w14:textId="77777777">
      <w:tc>
        <w:tcPr>
          <w:tcW w:w="6379" w:type="dxa"/>
        </w:tcPr>
        <w:p w14:paraId="0E1198DA" w14:textId="2C299AFA" w:rsidR="00D1755E" w:rsidRPr="00D630BA" w:rsidRDefault="00D630BA">
          <w:pPr>
            <w:pStyle w:val="Cabealho"/>
            <w:tabs>
              <w:tab w:val="clear" w:pos="4320"/>
              <w:tab w:val="clear" w:pos="8640"/>
            </w:tabs>
          </w:pPr>
          <w:r w:rsidRPr="00D630BA">
            <w:t xml:space="preserve">Projeto Final de Engenharia de </w:t>
          </w:r>
          <w:r>
            <w:t>Computação</w:t>
          </w:r>
        </w:p>
      </w:tc>
      <w:tc>
        <w:tcPr>
          <w:tcW w:w="3179" w:type="dxa"/>
        </w:tcPr>
        <w:p w14:paraId="5421988B" w14:textId="77777777" w:rsidR="00D1755E" w:rsidRPr="00D630BA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 w14:paraId="44948D58" w14:textId="77777777">
      <w:tc>
        <w:tcPr>
          <w:tcW w:w="6379" w:type="dxa"/>
        </w:tcPr>
        <w:p w14:paraId="3BA52D30" w14:textId="622C133D" w:rsidR="00D1755E" w:rsidRDefault="00D630BA">
          <w:r>
            <w:t>Plano de iteração</w:t>
          </w:r>
        </w:p>
      </w:tc>
      <w:tc>
        <w:tcPr>
          <w:tcW w:w="3179" w:type="dxa"/>
        </w:tcPr>
        <w:p w14:paraId="4AC36207" w14:textId="3B75CAD0" w:rsidR="00D1755E" w:rsidRDefault="00D1755E">
          <w:r>
            <w:t xml:space="preserve">  Date:  &lt;</w:t>
          </w:r>
          <w:r w:rsidR="00C978AF">
            <w:t>20</w:t>
          </w:r>
          <w:r>
            <w:t>/</w:t>
          </w:r>
          <w:r w:rsidR="00D630BA">
            <w:t>11</w:t>
          </w:r>
          <w:r>
            <w:t>/</w:t>
          </w:r>
          <w:r w:rsidR="00D630BA">
            <w:t>2022</w:t>
          </w:r>
          <w:r>
            <w:t>&gt;</w:t>
          </w:r>
        </w:p>
      </w:tc>
    </w:tr>
  </w:tbl>
  <w:p w14:paraId="11FF4AE7" w14:textId="77777777"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8B26BD"/>
    <w:multiLevelType w:val="hybridMultilevel"/>
    <w:tmpl w:val="97922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D059CF"/>
    <w:multiLevelType w:val="hybridMultilevel"/>
    <w:tmpl w:val="9A7876C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D5C15E2"/>
    <w:multiLevelType w:val="multilevel"/>
    <w:tmpl w:val="8B6E8B8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6924627">
    <w:abstractNumId w:val="0"/>
  </w:num>
  <w:num w:numId="2" w16cid:durableId="777486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6749604">
    <w:abstractNumId w:val="13"/>
  </w:num>
  <w:num w:numId="4" w16cid:durableId="1692225070">
    <w:abstractNumId w:val="33"/>
  </w:num>
  <w:num w:numId="5" w16cid:durableId="20203561">
    <w:abstractNumId w:val="25"/>
  </w:num>
  <w:num w:numId="6" w16cid:durableId="374543998">
    <w:abstractNumId w:val="23"/>
  </w:num>
  <w:num w:numId="7" w16cid:durableId="35870566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580719224">
    <w:abstractNumId w:val="2"/>
  </w:num>
  <w:num w:numId="9" w16cid:durableId="1215965147">
    <w:abstractNumId w:val="32"/>
  </w:num>
  <w:num w:numId="10" w16cid:durableId="625890777">
    <w:abstractNumId w:val="3"/>
  </w:num>
  <w:num w:numId="11" w16cid:durableId="579675899">
    <w:abstractNumId w:val="14"/>
  </w:num>
  <w:num w:numId="12" w16cid:durableId="752972280">
    <w:abstractNumId w:val="12"/>
  </w:num>
  <w:num w:numId="13" w16cid:durableId="2027053655">
    <w:abstractNumId w:val="31"/>
  </w:num>
  <w:num w:numId="14" w16cid:durableId="1732654146">
    <w:abstractNumId w:val="11"/>
  </w:num>
  <w:num w:numId="15" w16cid:durableId="1995336203">
    <w:abstractNumId w:val="6"/>
  </w:num>
  <w:num w:numId="16" w16cid:durableId="1924991092">
    <w:abstractNumId w:val="30"/>
  </w:num>
  <w:num w:numId="17" w16cid:durableId="1854105191">
    <w:abstractNumId w:val="20"/>
  </w:num>
  <w:num w:numId="18" w16cid:durableId="1092092055">
    <w:abstractNumId w:val="8"/>
  </w:num>
  <w:num w:numId="19" w16cid:durableId="1397627566">
    <w:abstractNumId w:val="16"/>
  </w:num>
  <w:num w:numId="20" w16cid:durableId="758798150">
    <w:abstractNumId w:val="10"/>
  </w:num>
  <w:num w:numId="21" w16cid:durableId="1927380543">
    <w:abstractNumId w:val="29"/>
  </w:num>
  <w:num w:numId="22" w16cid:durableId="120999787">
    <w:abstractNumId w:val="18"/>
  </w:num>
  <w:num w:numId="23" w16cid:durableId="2063408300">
    <w:abstractNumId w:val="24"/>
  </w:num>
  <w:num w:numId="24" w16cid:durableId="701171654">
    <w:abstractNumId w:val="0"/>
  </w:num>
  <w:num w:numId="25" w16cid:durableId="1699702630">
    <w:abstractNumId w:val="0"/>
  </w:num>
  <w:num w:numId="26" w16cid:durableId="2002465791">
    <w:abstractNumId w:val="0"/>
  </w:num>
  <w:num w:numId="27" w16cid:durableId="2007702321">
    <w:abstractNumId w:val="0"/>
  </w:num>
  <w:num w:numId="28" w16cid:durableId="1798791931">
    <w:abstractNumId w:val="28"/>
  </w:num>
  <w:num w:numId="29" w16cid:durableId="272174582">
    <w:abstractNumId w:val="26"/>
  </w:num>
  <w:num w:numId="30" w16cid:durableId="1282297854">
    <w:abstractNumId w:val="19"/>
  </w:num>
  <w:num w:numId="31" w16cid:durableId="2098166516">
    <w:abstractNumId w:val="22"/>
  </w:num>
  <w:num w:numId="32" w16cid:durableId="918056978">
    <w:abstractNumId w:val="7"/>
  </w:num>
  <w:num w:numId="33" w16cid:durableId="718895667">
    <w:abstractNumId w:val="17"/>
  </w:num>
  <w:num w:numId="34" w16cid:durableId="1107430521">
    <w:abstractNumId w:val="5"/>
  </w:num>
  <w:num w:numId="35" w16cid:durableId="694699426">
    <w:abstractNumId w:val="9"/>
  </w:num>
  <w:num w:numId="36" w16cid:durableId="33299386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6133414">
    <w:abstractNumId w:val="27"/>
  </w:num>
  <w:num w:numId="38" w16cid:durableId="2137292032">
    <w:abstractNumId w:val="21"/>
  </w:num>
  <w:num w:numId="39" w16cid:durableId="727727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BA"/>
    <w:rsid w:val="000178C5"/>
    <w:rsid w:val="000245C9"/>
    <w:rsid w:val="00040C95"/>
    <w:rsid w:val="000561FC"/>
    <w:rsid w:val="00083367"/>
    <w:rsid w:val="000B6D46"/>
    <w:rsid w:val="000C5305"/>
    <w:rsid w:val="00101326"/>
    <w:rsid w:val="001670FF"/>
    <w:rsid w:val="00170DD9"/>
    <w:rsid w:val="001D3BA2"/>
    <w:rsid w:val="001E146F"/>
    <w:rsid w:val="001E64C4"/>
    <w:rsid w:val="002161A5"/>
    <w:rsid w:val="00221D52"/>
    <w:rsid w:val="002335D8"/>
    <w:rsid w:val="00241C30"/>
    <w:rsid w:val="002434EE"/>
    <w:rsid w:val="0027097C"/>
    <w:rsid w:val="00282FAA"/>
    <w:rsid w:val="002D59D6"/>
    <w:rsid w:val="003C7438"/>
    <w:rsid w:val="003D20BC"/>
    <w:rsid w:val="003E3647"/>
    <w:rsid w:val="003F5A87"/>
    <w:rsid w:val="004246E6"/>
    <w:rsid w:val="00426646"/>
    <w:rsid w:val="004A070E"/>
    <w:rsid w:val="004B5200"/>
    <w:rsid w:val="004D621B"/>
    <w:rsid w:val="004E307A"/>
    <w:rsid w:val="0054176D"/>
    <w:rsid w:val="005B6D4C"/>
    <w:rsid w:val="005F5C34"/>
    <w:rsid w:val="00612E0C"/>
    <w:rsid w:val="00666B76"/>
    <w:rsid w:val="00676232"/>
    <w:rsid w:val="0068171A"/>
    <w:rsid w:val="006E2508"/>
    <w:rsid w:val="00707E2F"/>
    <w:rsid w:val="007661E3"/>
    <w:rsid w:val="00766B33"/>
    <w:rsid w:val="007C5847"/>
    <w:rsid w:val="008533CA"/>
    <w:rsid w:val="00882451"/>
    <w:rsid w:val="00892D78"/>
    <w:rsid w:val="008A4D05"/>
    <w:rsid w:val="008A4D87"/>
    <w:rsid w:val="008B477B"/>
    <w:rsid w:val="008B7944"/>
    <w:rsid w:val="009355F7"/>
    <w:rsid w:val="009367DD"/>
    <w:rsid w:val="0098200D"/>
    <w:rsid w:val="00982351"/>
    <w:rsid w:val="009D6937"/>
    <w:rsid w:val="00A15332"/>
    <w:rsid w:val="00A22913"/>
    <w:rsid w:val="00A31804"/>
    <w:rsid w:val="00AC4B34"/>
    <w:rsid w:val="00AC5C10"/>
    <w:rsid w:val="00AC676B"/>
    <w:rsid w:val="00AD0F17"/>
    <w:rsid w:val="00AE7081"/>
    <w:rsid w:val="00AF4C7B"/>
    <w:rsid w:val="00AF6EA0"/>
    <w:rsid w:val="00B203A5"/>
    <w:rsid w:val="00B5408F"/>
    <w:rsid w:val="00B61F4D"/>
    <w:rsid w:val="00B7002B"/>
    <w:rsid w:val="00B93FAE"/>
    <w:rsid w:val="00B95406"/>
    <w:rsid w:val="00BB2A09"/>
    <w:rsid w:val="00BC1BAA"/>
    <w:rsid w:val="00C368D4"/>
    <w:rsid w:val="00C577CC"/>
    <w:rsid w:val="00C72CDA"/>
    <w:rsid w:val="00C93D0D"/>
    <w:rsid w:val="00C94417"/>
    <w:rsid w:val="00C978AF"/>
    <w:rsid w:val="00CB0703"/>
    <w:rsid w:val="00CB1818"/>
    <w:rsid w:val="00CB4A37"/>
    <w:rsid w:val="00CC4958"/>
    <w:rsid w:val="00D14BB7"/>
    <w:rsid w:val="00D1755E"/>
    <w:rsid w:val="00D36A69"/>
    <w:rsid w:val="00D50A8D"/>
    <w:rsid w:val="00D55D77"/>
    <w:rsid w:val="00D630BA"/>
    <w:rsid w:val="00D8366F"/>
    <w:rsid w:val="00DB3AE9"/>
    <w:rsid w:val="00DB6AC9"/>
    <w:rsid w:val="00E82F26"/>
    <w:rsid w:val="00F1093C"/>
    <w:rsid w:val="00F2718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DFBA58"/>
  <w15:chartTrackingRefBased/>
  <w15:docId w15:val="{82BA3C76-058D-4639-9AEB-0D8FF271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94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B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na.sampaio\Documents\GitHub\Monografia-\attachments\files-odt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168</TotalTime>
  <Pages>1</Pages>
  <Words>1184</Words>
  <Characters>6395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maris</dc:creator>
  <cp:keywords/>
  <dc:description/>
  <cp:lastModifiedBy>Mariana Sampaio</cp:lastModifiedBy>
  <cp:revision>62</cp:revision>
  <cp:lastPrinted>2023-02-07T05:12:00Z</cp:lastPrinted>
  <dcterms:created xsi:type="dcterms:W3CDTF">2022-12-05T22:08:00Z</dcterms:created>
  <dcterms:modified xsi:type="dcterms:W3CDTF">2023-02-07T05:12:00Z</dcterms:modified>
</cp:coreProperties>
</file>